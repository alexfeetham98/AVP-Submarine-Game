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B6081F"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bookmarkStart w:id="5" w:name="_Hlk36829292"/>
      <w:bookmarkEnd w:id="5"/>
      <w:r w:rsidRPr="008B5277">
        <w:rPr>
          <w:noProof/>
        </w:rPr>
        <w:drawing>
          <wp:inline distT="0" distB="0" distL="0" distR="0" wp14:anchorId="54383D85" wp14:editId="3169ECCF">
            <wp:extent cx="5475055" cy="299085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a:ext>
                      </a:extLst>
                    </a:blip>
                    <a:stretch>
                      <a:fillRect/>
                    </a:stretch>
                  </pic:blipFill>
                  <pic:spPr bwMode="auto">
                    <a:xfrm>
                      <a:off x="0" y="0"/>
                      <a:ext cx="5484901" cy="2996229"/>
                    </a:xfrm>
                    <a:prstGeom prst="rect">
                      <a:avLst/>
                    </a:prstGeom>
                    <a:noFill/>
                    <a:ln w="254000" cap="rnd">
                      <a:noFill/>
                    </a:ln>
                    <a:effectLst/>
                  </pic:spPr>
                </pic:pic>
              </a:graphicData>
            </a:graphic>
          </wp:inline>
        </w:drawing>
      </w:r>
    </w:p>
    <w:bookmarkEnd w:id="0"/>
    <w:bookmarkEnd w:id="1"/>
    <w:bookmarkEnd w:id="2"/>
    <w:bookmarkEnd w:id="3"/>
    <w:bookmarkEnd w:id="4"/>
    <w:p w14:paraId="7A629793" w14:textId="0F290DA9" w:rsidR="00C6554A" w:rsidRDefault="00AC6AFB" w:rsidP="00C6554A">
      <w:pPr>
        <w:pStyle w:val="Title"/>
      </w:pPr>
      <w:r>
        <w:t>Game Design Document</w:t>
      </w:r>
    </w:p>
    <w:p w14:paraId="335DEE98" w14:textId="1AAC5BBE" w:rsidR="00C6554A" w:rsidRPr="00D5413C" w:rsidRDefault="00AC6AFB" w:rsidP="00C6554A">
      <w:pPr>
        <w:pStyle w:val="Subtitle"/>
      </w:pPr>
      <w:r>
        <w:t>Team Dragon</w:t>
      </w:r>
    </w:p>
    <w:p w14:paraId="761BD4F9" w14:textId="77777777" w:rsidR="00AC6AFB" w:rsidRDefault="00AC6AFB" w:rsidP="00AC6AFB">
      <w:pPr>
        <w:pStyle w:val="ContactInfo"/>
      </w:pPr>
      <w:r>
        <w:t>Alex Feetham, Courtney Daniels, Simon Harris, Rebecca Bradburn, Krzysztof Chwiolka</w:t>
      </w:r>
      <w:r w:rsidR="00C6554A">
        <w:t xml:space="preserve"> </w:t>
      </w:r>
      <w:r>
        <w:t>BSc Games Technology</w:t>
      </w:r>
      <w:r w:rsidR="00C6554A">
        <w:t xml:space="preserve"> |</w:t>
      </w:r>
      <w:r w:rsidR="00C6554A" w:rsidRPr="00D5413C">
        <w:t xml:space="preserve"> </w:t>
      </w:r>
      <w:r>
        <w:t>05/12/2019</w:t>
      </w:r>
      <w:r w:rsidRPr="00B965FF">
        <w:rPr>
          <w:color w:val="FFFFFF" w:themeColor="background1"/>
        </w:rPr>
        <w:t>……………..</w:t>
      </w:r>
    </w:p>
    <w:p w14:paraId="3597115D" w14:textId="24C6593C" w:rsidR="00C6554A" w:rsidRDefault="00C6554A" w:rsidP="00AC6AFB">
      <w:pPr>
        <w:pStyle w:val="ContactInfo"/>
        <w:jc w:val="left"/>
      </w:pPr>
      <w:r>
        <w:br w:type="page"/>
      </w:r>
    </w:p>
    <w:sdt>
      <w:sdtPr>
        <w:id w:val="1192491103"/>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lang w:val="en-GB"/>
        </w:rPr>
      </w:sdtEndPr>
      <w:sdtContent>
        <w:p w14:paraId="098D0D9E" w14:textId="05F5033D" w:rsidR="00D425E5" w:rsidRDefault="00D425E5">
          <w:pPr>
            <w:pStyle w:val="TOCHeading"/>
          </w:pPr>
          <w:r>
            <w:t>Contents</w:t>
          </w:r>
        </w:p>
        <w:p w14:paraId="5AC55801" w14:textId="750DD93F" w:rsidR="00704E79" w:rsidRDefault="00D425E5">
          <w:pPr>
            <w:pStyle w:val="TOC1"/>
            <w:tabs>
              <w:tab w:val="right" w:leader="dot" w:pos="8630"/>
            </w:tabs>
            <w:rPr>
              <w:rFonts w:eastAsiaTheme="minorEastAsia"/>
              <w:noProof/>
              <w:color w:val="auto"/>
              <w:lang w:eastAsia="en-GB"/>
              <w14:numForm w14:val="default"/>
            </w:rPr>
          </w:pPr>
          <w:r>
            <w:fldChar w:fldCharType="begin"/>
          </w:r>
          <w:r>
            <w:instrText xml:space="preserve"> TOC \o "1-3" \h \z \u </w:instrText>
          </w:r>
          <w:r>
            <w:fldChar w:fldCharType="separate"/>
          </w:r>
          <w:hyperlink w:anchor="_Toc36826146" w:history="1">
            <w:r w:rsidR="00704E79" w:rsidRPr="001F6893">
              <w:rPr>
                <w:rStyle w:val="Hyperlink"/>
                <w:noProof/>
              </w:rPr>
              <w:t>Project Overview</w:t>
            </w:r>
            <w:r w:rsidR="00704E79">
              <w:rPr>
                <w:noProof/>
                <w:webHidden/>
              </w:rPr>
              <w:tab/>
            </w:r>
            <w:r w:rsidR="00704E79">
              <w:rPr>
                <w:noProof/>
                <w:webHidden/>
              </w:rPr>
              <w:fldChar w:fldCharType="begin"/>
            </w:r>
            <w:r w:rsidR="00704E79">
              <w:rPr>
                <w:noProof/>
                <w:webHidden/>
              </w:rPr>
              <w:instrText xml:space="preserve"> PAGEREF _Toc36826146 \h </w:instrText>
            </w:r>
            <w:r w:rsidR="00704E79">
              <w:rPr>
                <w:noProof/>
                <w:webHidden/>
              </w:rPr>
            </w:r>
            <w:r w:rsidR="00704E79">
              <w:rPr>
                <w:noProof/>
                <w:webHidden/>
              </w:rPr>
              <w:fldChar w:fldCharType="separate"/>
            </w:r>
            <w:r w:rsidR="00704E79">
              <w:rPr>
                <w:noProof/>
                <w:webHidden/>
              </w:rPr>
              <w:t>2</w:t>
            </w:r>
            <w:r w:rsidR="00704E79">
              <w:rPr>
                <w:noProof/>
                <w:webHidden/>
              </w:rPr>
              <w:fldChar w:fldCharType="end"/>
            </w:r>
          </w:hyperlink>
        </w:p>
        <w:p w14:paraId="5FCE041D" w14:textId="36F20411" w:rsidR="00704E79" w:rsidRDefault="00704E79">
          <w:pPr>
            <w:pStyle w:val="TOC2"/>
            <w:tabs>
              <w:tab w:val="right" w:leader="dot" w:pos="8630"/>
            </w:tabs>
            <w:rPr>
              <w:rFonts w:eastAsiaTheme="minorEastAsia"/>
              <w:noProof/>
              <w:color w:val="auto"/>
              <w:lang w:eastAsia="en-GB"/>
              <w14:numForm w14:val="default"/>
            </w:rPr>
          </w:pPr>
          <w:hyperlink w:anchor="_Toc36826147" w:history="1">
            <w:r w:rsidRPr="001F6893">
              <w:rPr>
                <w:rStyle w:val="Hyperlink"/>
                <w:noProof/>
              </w:rPr>
              <w:t>Setting</w:t>
            </w:r>
            <w:r>
              <w:rPr>
                <w:noProof/>
                <w:webHidden/>
              </w:rPr>
              <w:tab/>
            </w:r>
            <w:r>
              <w:rPr>
                <w:noProof/>
                <w:webHidden/>
              </w:rPr>
              <w:fldChar w:fldCharType="begin"/>
            </w:r>
            <w:r>
              <w:rPr>
                <w:noProof/>
                <w:webHidden/>
              </w:rPr>
              <w:instrText xml:space="preserve"> PAGEREF _Toc36826147 \h </w:instrText>
            </w:r>
            <w:r>
              <w:rPr>
                <w:noProof/>
                <w:webHidden/>
              </w:rPr>
            </w:r>
            <w:r>
              <w:rPr>
                <w:noProof/>
                <w:webHidden/>
              </w:rPr>
              <w:fldChar w:fldCharType="separate"/>
            </w:r>
            <w:r>
              <w:rPr>
                <w:noProof/>
                <w:webHidden/>
              </w:rPr>
              <w:t>2</w:t>
            </w:r>
            <w:r>
              <w:rPr>
                <w:noProof/>
                <w:webHidden/>
              </w:rPr>
              <w:fldChar w:fldCharType="end"/>
            </w:r>
          </w:hyperlink>
        </w:p>
        <w:p w14:paraId="7D80BFFF" w14:textId="2B73B3D0" w:rsidR="00704E79" w:rsidRDefault="00704E79">
          <w:pPr>
            <w:pStyle w:val="TOC2"/>
            <w:tabs>
              <w:tab w:val="right" w:leader="dot" w:pos="8630"/>
            </w:tabs>
            <w:rPr>
              <w:rFonts w:eastAsiaTheme="minorEastAsia"/>
              <w:noProof/>
              <w:color w:val="auto"/>
              <w:lang w:eastAsia="en-GB"/>
              <w14:numForm w14:val="default"/>
            </w:rPr>
          </w:pPr>
          <w:hyperlink w:anchor="_Toc36826148" w:history="1">
            <w:r w:rsidRPr="001F6893">
              <w:rPr>
                <w:rStyle w:val="Hyperlink"/>
                <w:noProof/>
              </w:rPr>
              <w:t>Core Mechanics</w:t>
            </w:r>
            <w:r>
              <w:rPr>
                <w:noProof/>
                <w:webHidden/>
              </w:rPr>
              <w:tab/>
            </w:r>
            <w:r>
              <w:rPr>
                <w:noProof/>
                <w:webHidden/>
              </w:rPr>
              <w:fldChar w:fldCharType="begin"/>
            </w:r>
            <w:r>
              <w:rPr>
                <w:noProof/>
                <w:webHidden/>
              </w:rPr>
              <w:instrText xml:space="preserve"> PAGEREF _Toc36826148 \h </w:instrText>
            </w:r>
            <w:r>
              <w:rPr>
                <w:noProof/>
                <w:webHidden/>
              </w:rPr>
            </w:r>
            <w:r>
              <w:rPr>
                <w:noProof/>
                <w:webHidden/>
              </w:rPr>
              <w:fldChar w:fldCharType="separate"/>
            </w:r>
            <w:r>
              <w:rPr>
                <w:noProof/>
                <w:webHidden/>
              </w:rPr>
              <w:t>2</w:t>
            </w:r>
            <w:r>
              <w:rPr>
                <w:noProof/>
                <w:webHidden/>
              </w:rPr>
              <w:fldChar w:fldCharType="end"/>
            </w:r>
          </w:hyperlink>
        </w:p>
        <w:p w14:paraId="4F529651" w14:textId="4CCE7E66" w:rsidR="00704E79" w:rsidRDefault="00704E79">
          <w:pPr>
            <w:pStyle w:val="TOC2"/>
            <w:tabs>
              <w:tab w:val="right" w:leader="dot" w:pos="8630"/>
            </w:tabs>
            <w:rPr>
              <w:rFonts w:eastAsiaTheme="minorEastAsia"/>
              <w:noProof/>
              <w:color w:val="auto"/>
              <w:lang w:eastAsia="en-GB"/>
              <w14:numForm w14:val="default"/>
            </w:rPr>
          </w:pPr>
          <w:hyperlink w:anchor="_Toc36826149" w:history="1">
            <w:r w:rsidRPr="001F6893">
              <w:rPr>
                <w:rStyle w:val="Hyperlink"/>
                <w:noProof/>
              </w:rPr>
              <w:t>Target Platforms</w:t>
            </w:r>
            <w:r>
              <w:rPr>
                <w:noProof/>
                <w:webHidden/>
              </w:rPr>
              <w:tab/>
            </w:r>
            <w:r>
              <w:rPr>
                <w:noProof/>
                <w:webHidden/>
              </w:rPr>
              <w:fldChar w:fldCharType="begin"/>
            </w:r>
            <w:r>
              <w:rPr>
                <w:noProof/>
                <w:webHidden/>
              </w:rPr>
              <w:instrText xml:space="preserve"> PAGEREF _Toc36826149 \h </w:instrText>
            </w:r>
            <w:r>
              <w:rPr>
                <w:noProof/>
                <w:webHidden/>
              </w:rPr>
            </w:r>
            <w:r>
              <w:rPr>
                <w:noProof/>
                <w:webHidden/>
              </w:rPr>
              <w:fldChar w:fldCharType="separate"/>
            </w:r>
            <w:r>
              <w:rPr>
                <w:noProof/>
                <w:webHidden/>
              </w:rPr>
              <w:t>2</w:t>
            </w:r>
            <w:r>
              <w:rPr>
                <w:noProof/>
                <w:webHidden/>
              </w:rPr>
              <w:fldChar w:fldCharType="end"/>
            </w:r>
          </w:hyperlink>
        </w:p>
        <w:p w14:paraId="2E5D84DB" w14:textId="1D23C915" w:rsidR="00704E79" w:rsidRDefault="00704E79">
          <w:pPr>
            <w:pStyle w:val="TOC2"/>
            <w:tabs>
              <w:tab w:val="right" w:leader="dot" w:pos="8630"/>
            </w:tabs>
            <w:rPr>
              <w:rFonts w:eastAsiaTheme="minorEastAsia"/>
              <w:noProof/>
              <w:color w:val="auto"/>
              <w:lang w:eastAsia="en-GB"/>
              <w14:numForm w14:val="default"/>
            </w:rPr>
          </w:pPr>
          <w:hyperlink w:anchor="_Toc36826150" w:history="1">
            <w:r w:rsidRPr="001F6893">
              <w:rPr>
                <w:rStyle w:val="Hyperlink"/>
                <w:noProof/>
              </w:rPr>
              <w:t>Target Audience</w:t>
            </w:r>
            <w:r>
              <w:rPr>
                <w:noProof/>
                <w:webHidden/>
              </w:rPr>
              <w:tab/>
            </w:r>
            <w:r>
              <w:rPr>
                <w:noProof/>
                <w:webHidden/>
              </w:rPr>
              <w:fldChar w:fldCharType="begin"/>
            </w:r>
            <w:r>
              <w:rPr>
                <w:noProof/>
                <w:webHidden/>
              </w:rPr>
              <w:instrText xml:space="preserve"> PAGEREF _Toc36826150 \h </w:instrText>
            </w:r>
            <w:r>
              <w:rPr>
                <w:noProof/>
                <w:webHidden/>
              </w:rPr>
            </w:r>
            <w:r>
              <w:rPr>
                <w:noProof/>
                <w:webHidden/>
              </w:rPr>
              <w:fldChar w:fldCharType="separate"/>
            </w:r>
            <w:r>
              <w:rPr>
                <w:noProof/>
                <w:webHidden/>
              </w:rPr>
              <w:t>3</w:t>
            </w:r>
            <w:r>
              <w:rPr>
                <w:noProof/>
                <w:webHidden/>
              </w:rPr>
              <w:fldChar w:fldCharType="end"/>
            </w:r>
          </w:hyperlink>
        </w:p>
        <w:p w14:paraId="54BEA0D2" w14:textId="71B1DE0F" w:rsidR="00704E79" w:rsidRDefault="00704E79">
          <w:pPr>
            <w:pStyle w:val="TOC2"/>
            <w:tabs>
              <w:tab w:val="right" w:leader="dot" w:pos="8630"/>
            </w:tabs>
            <w:rPr>
              <w:rFonts w:eastAsiaTheme="minorEastAsia"/>
              <w:noProof/>
              <w:color w:val="auto"/>
              <w:lang w:eastAsia="en-GB"/>
              <w14:numForm w14:val="default"/>
            </w:rPr>
          </w:pPr>
          <w:hyperlink w:anchor="_Toc36826151" w:history="1">
            <w:r w:rsidRPr="001F6893">
              <w:rPr>
                <w:rStyle w:val="Hyperlink"/>
                <w:noProof/>
              </w:rPr>
              <w:t>Scope</w:t>
            </w:r>
            <w:r>
              <w:rPr>
                <w:noProof/>
                <w:webHidden/>
              </w:rPr>
              <w:tab/>
            </w:r>
            <w:r>
              <w:rPr>
                <w:noProof/>
                <w:webHidden/>
              </w:rPr>
              <w:fldChar w:fldCharType="begin"/>
            </w:r>
            <w:r>
              <w:rPr>
                <w:noProof/>
                <w:webHidden/>
              </w:rPr>
              <w:instrText xml:space="preserve"> PAGEREF _Toc36826151 \h </w:instrText>
            </w:r>
            <w:r>
              <w:rPr>
                <w:noProof/>
                <w:webHidden/>
              </w:rPr>
            </w:r>
            <w:r>
              <w:rPr>
                <w:noProof/>
                <w:webHidden/>
              </w:rPr>
              <w:fldChar w:fldCharType="separate"/>
            </w:r>
            <w:r>
              <w:rPr>
                <w:noProof/>
                <w:webHidden/>
              </w:rPr>
              <w:t>3</w:t>
            </w:r>
            <w:r>
              <w:rPr>
                <w:noProof/>
                <w:webHidden/>
              </w:rPr>
              <w:fldChar w:fldCharType="end"/>
            </w:r>
          </w:hyperlink>
        </w:p>
        <w:p w14:paraId="302C7B45" w14:textId="5265F285" w:rsidR="00704E79" w:rsidRDefault="00704E79">
          <w:pPr>
            <w:pStyle w:val="TOC2"/>
            <w:tabs>
              <w:tab w:val="right" w:leader="dot" w:pos="8630"/>
            </w:tabs>
            <w:rPr>
              <w:rFonts w:eastAsiaTheme="minorEastAsia"/>
              <w:noProof/>
              <w:color w:val="auto"/>
              <w:lang w:eastAsia="en-GB"/>
              <w14:numForm w14:val="default"/>
            </w:rPr>
          </w:pPr>
          <w:hyperlink w:anchor="_Toc36826152" w:history="1">
            <w:r w:rsidRPr="001F6893">
              <w:rPr>
                <w:rStyle w:val="Hyperlink"/>
                <w:noProof/>
              </w:rPr>
              <w:t>The Team and Roles</w:t>
            </w:r>
            <w:r>
              <w:rPr>
                <w:noProof/>
                <w:webHidden/>
              </w:rPr>
              <w:tab/>
            </w:r>
            <w:r>
              <w:rPr>
                <w:noProof/>
                <w:webHidden/>
              </w:rPr>
              <w:fldChar w:fldCharType="begin"/>
            </w:r>
            <w:r>
              <w:rPr>
                <w:noProof/>
                <w:webHidden/>
              </w:rPr>
              <w:instrText xml:space="preserve"> PAGEREF _Toc36826152 \h </w:instrText>
            </w:r>
            <w:r>
              <w:rPr>
                <w:noProof/>
                <w:webHidden/>
              </w:rPr>
            </w:r>
            <w:r>
              <w:rPr>
                <w:noProof/>
                <w:webHidden/>
              </w:rPr>
              <w:fldChar w:fldCharType="separate"/>
            </w:r>
            <w:r>
              <w:rPr>
                <w:noProof/>
                <w:webHidden/>
              </w:rPr>
              <w:t>3</w:t>
            </w:r>
            <w:r>
              <w:rPr>
                <w:noProof/>
                <w:webHidden/>
              </w:rPr>
              <w:fldChar w:fldCharType="end"/>
            </w:r>
          </w:hyperlink>
        </w:p>
        <w:p w14:paraId="3581DDE2" w14:textId="229F8C7B" w:rsidR="00704E79" w:rsidRDefault="00704E79">
          <w:pPr>
            <w:pStyle w:val="TOC1"/>
            <w:tabs>
              <w:tab w:val="right" w:leader="dot" w:pos="8630"/>
            </w:tabs>
            <w:rPr>
              <w:rFonts w:eastAsiaTheme="minorEastAsia"/>
              <w:noProof/>
              <w:color w:val="auto"/>
              <w:lang w:eastAsia="en-GB"/>
              <w14:numForm w14:val="default"/>
            </w:rPr>
          </w:pPr>
          <w:hyperlink w:anchor="_Toc36826153" w:history="1">
            <w:r w:rsidRPr="001F6893">
              <w:rPr>
                <w:rStyle w:val="Hyperlink"/>
                <w:noProof/>
              </w:rPr>
              <w:t>Research</w:t>
            </w:r>
            <w:r>
              <w:rPr>
                <w:noProof/>
                <w:webHidden/>
              </w:rPr>
              <w:tab/>
            </w:r>
            <w:r>
              <w:rPr>
                <w:noProof/>
                <w:webHidden/>
              </w:rPr>
              <w:fldChar w:fldCharType="begin"/>
            </w:r>
            <w:r>
              <w:rPr>
                <w:noProof/>
                <w:webHidden/>
              </w:rPr>
              <w:instrText xml:space="preserve"> PAGEREF _Toc36826153 \h </w:instrText>
            </w:r>
            <w:r>
              <w:rPr>
                <w:noProof/>
                <w:webHidden/>
              </w:rPr>
            </w:r>
            <w:r>
              <w:rPr>
                <w:noProof/>
                <w:webHidden/>
              </w:rPr>
              <w:fldChar w:fldCharType="separate"/>
            </w:r>
            <w:r>
              <w:rPr>
                <w:noProof/>
                <w:webHidden/>
              </w:rPr>
              <w:t>4</w:t>
            </w:r>
            <w:r>
              <w:rPr>
                <w:noProof/>
                <w:webHidden/>
              </w:rPr>
              <w:fldChar w:fldCharType="end"/>
            </w:r>
          </w:hyperlink>
        </w:p>
        <w:p w14:paraId="5229FC72" w14:textId="4D222D42" w:rsidR="00704E79" w:rsidRDefault="00704E79">
          <w:pPr>
            <w:pStyle w:val="TOC2"/>
            <w:tabs>
              <w:tab w:val="right" w:leader="dot" w:pos="8630"/>
            </w:tabs>
            <w:rPr>
              <w:rFonts w:eastAsiaTheme="minorEastAsia"/>
              <w:noProof/>
              <w:color w:val="auto"/>
              <w:lang w:eastAsia="en-GB"/>
              <w14:numForm w14:val="default"/>
            </w:rPr>
          </w:pPr>
          <w:hyperlink w:anchor="_Toc36826154" w:history="1">
            <w:r w:rsidRPr="001F6893">
              <w:rPr>
                <w:rStyle w:val="Hyperlink"/>
                <w:noProof/>
              </w:rPr>
              <w:t>Non-Virtual Reality Games</w:t>
            </w:r>
            <w:r>
              <w:rPr>
                <w:noProof/>
                <w:webHidden/>
              </w:rPr>
              <w:tab/>
            </w:r>
            <w:r>
              <w:rPr>
                <w:noProof/>
                <w:webHidden/>
              </w:rPr>
              <w:fldChar w:fldCharType="begin"/>
            </w:r>
            <w:r>
              <w:rPr>
                <w:noProof/>
                <w:webHidden/>
              </w:rPr>
              <w:instrText xml:space="preserve"> PAGEREF _Toc36826154 \h </w:instrText>
            </w:r>
            <w:r>
              <w:rPr>
                <w:noProof/>
                <w:webHidden/>
              </w:rPr>
            </w:r>
            <w:r>
              <w:rPr>
                <w:noProof/>
                <w:webHidden/>
              </w:rPr>
              <w:fldChar w:fldCharType="separate"/>
            </w:r>
            <w:r>
              <w:rPr>
                <w:noProof/>
                <w:webHidden/>
              </w:rPr>
              <w:t>4</w:t>
            </w:r>
            <w:r>
              <w:rPr>
                <w:noProof/>
                <w:webHidden/>
              </w:rPr>
              <w:fldChar w:fldCharType="end"/>
            </w:r>
          </w:hyperlink>
        </w:p>
        <w:p w14:paraId="2FC676FC" w14:textId="2FF32F09" w:rsidR="00704E79" w:rsidRDefault="00704E79">
          <w:pPr>
            <w:pStyle w:val="TOC3"/>
            <w:tabs>
              <w:tab w:val="right" w:leader="dot" w:pos="8630"/>
            </w:tabs>
            <w:rPr>
              <w:rFonts w:eastAsiaTheme="minorEastAsia"/>
              <w:noProof/>
              <w:color w:val="auto"/>
              <w:lang w:eastAsia="en-GB"/>
              <w14:numForm w14:val="default"/>
            </w:rPr>
          </w:pPr>
          <w:hyperlink w:anchor="_Toc36826155" w:history="1">
            <w:r w:rsidRPr="001F6893">
              <w:rPr>
                <w:rStyle w:val="Hyperlink"/>
                <w:noProof/>
              </w:rPr>
              <w:t>Ecco the Dolphin</w:t>
            </w:r>
            <w:r>
              <w:rPr>
                <w:noProof/>
                <w:webHidden/>
              </w:rPr>
              <w:tab/>
            </w:r>
            <w:r>
              <w:rPr>
                <w:noProof/>
                <w:webHidden/>
              </w:rPr>
              <w:fldChar w:fldCharType="begin"/>
            </w:r>
            <w:r>
              <w:rPr>
                <w:noProof/>
                <w:webHidden/>
              </w:rPr>
              <w:instrText xml:space="preserve"> PAGEREF _Toc36826155 \h </w:instrText>
            </w:r>
            <w:r>
              <w:rPr>
                <w:noProof/>
                <w:webHidden/>
              </w:rPr>
            </w:r>
            <w:r>
              <w:rPr>
                <w:noProof/>
                <w:webHidden/>
              </w:rPr>
              <w:fldChar w:fldCharType="separate"/>
            </w:r>
            <w:r>
              <w:rPr>
                <w:noProof/>
                <w:webHidden/>
              </w:rPr>
              <w:t>4</w:t>
            </w:r>
            <w:r>
              <w:rPr>
                <w:noProof/>
                <w:webHidden/>
              </w:rPr>
              <w:fldChar w:fldCharType="end"/>
            </w:r>
          </w:hyperlink>
        </w:p>
        <w:p w14:paraId="6BCF65A8" w14:textId="66EE0728" w:rsidR="00704E79" w:rsidRDefault="00704E79">
          <w:pPr>
            <w:pStyle w:val="TOC3"/>
            <w:tabs>
              <w:tab w:val="right" w:leader="dot" w:pos="8630"/>
            </w:tabs>
            <w:rPr>
              <w:rFonts w:eastAsiaTheme="minorEastAsia"/>
              <w:noProof/>
              <w:color w:val="auto"/>
              <w:lang w:eastAsia="en-GB"/>
              <w14:numForm w14:val="default"/>
            </w:rPr>
          </w:pPr>
          <w:hyperlink w:anchor="_Toc36826156" w:history="1">
            <w:r w:rsidRPr="001F6893">
              <w:rPr>
                <w:rStyle w:val="Hyperlink"/>
                <w:rFonts w:eastAsia="Trebuchet MS"/>
                <w:noProof/>
              </w:rPr>
              <w:t>Subnautica</w:t>
            </w:r>
            <w:r>
              <w:rPr>
                <w:noProof/>
                <w:webHidden/>
              </w:rPr>
              <w:tab/>
            </w:r>
            <w:r>
              <w:rPr>
                <w:noProof/>
                <w:webHidden/>
              </w:rPr>
              <w:fldChar w:fldCharType="begin"/>
            </w:r>
            <w:r>
              <w:rPr>
                <w:noProof/>
                <w:webHidden/>
              </w:rPr>
              <w:instrText xml:space="preserve"> PAGEREF _Toc36826156 \h </w:instrText>
            </w:r>
            <w:r>
              <w:rPr>
                <w:noProof/>
                <w:webHidden/>
              </w:rPr>
            </w:r>
            <w:r>
              <w:rPr>
                <w:noProof/>
                <w:webHidden/>
              </w:rPr>
              <w:fldChar w:fldCharType="separate"/>
            </w:r>
            <w:r>
              <w:rPr>
                <w:noProof/>
                <w:webHidden/>
              </w:rPr>
              <w:t>5</w:t>
            </w:r>
            <w:r>
              <w:rPr>
                <w:noProof/>
                <w:webHidden/>
              </w:rPr>
              <w:fldChar w:fldCharType="end"/>
            </w:r>
          </w:hyperlink>
        </w:p>
        <w:p w14:paraId="0E7BBC25" w14:textId="687B67EF" w:rsidR="00704E79" w:rsidRDefault="00704E79">
          <w:pPr>
            <w:pStyle w:val="TOC3"/>
            <w:tabs>
              <w:tab w:val="right" w:leader="dot" w:pos="8630"/>
            </w:tabs>
            <w:rPr>
              <w:rFonts w:eastAsiaTheme="minorEastAsia"/>
              <w:noProof/>
              <w:color w:val="auto"/>
              <w:lang w:eastAsia="en-GB"/>
              <w14:numForm w14:val="default"/>
            </w:rPr>
          </w:pPr>
          <w:hyperlink w:anchor="_Toc36826157" w:history="1">
            <w:r w:rsidRPr="001F6893">
              <w:rPr>
                <w:rStyle w:val="Hyperlink"/>
                <w:rFonts w:eastAsia="Trebuchet MS"/>
                <w:noProof/>
              </w:rPr>
              <w:t>Song of the deep</w:t>
            </w:r>
            <w:r>
              <w:rPr>
                <w:noProof/>
                <w:webHidden/>
              </w:rPr>
              <w:tab/>
            </w:r>
            <w:r>
              <w:rPr>
                <w:noProof/>
                <w:webHidden/>
              </w:rPr>
              <w:fldChar w:fldCharType="begin"/>
            </w:r>
            <w:r>
              <w:rPr>
                <w:noProof/>
                <w:webHidden/>
              </w:rPr>
              <w:instrText xml:space="preserve"> PAGEREF _Toc36826157 \h </w:instrText>
            </w:r>
            <w:r>
              <w:rPr>
                <w:noProof/>
                <w:webHidden/>
              </w:rPr>
            </w:r>
            <w:r>
              <w:rPr>
                <w:noProof/>
                <w:webHidden/>
              </w:rPr>
              <w:fldChar w:fldCharType="separate"/>
            </w:r>
            <w:r>
              <w:rPr>
                <w:noProof/>
                <w:webHidden/>
              </w:rPr>
              <w:t>5</w:t>
            </w:r>
            <w:r>
              <w:rPr>
                <w:noProof/>
                <w:webHidden/>
              </w:rPr>
              <w:fldChar w:fldCharType="end"/>
            </w:r>
          </w:hyperlink>
        </w:p>
        <w:p w14:paraId="3BED9050" w14:textId="10396EC4" w:rsidR="00704E79" w:rsidRDefault="00704E79">
          <w:pPr>
            <w:pStyle w:val="TOC2"/>
            <w:tabs>
              <w:tab w:val="right" w:leader="dot" w:pos="8630"/>
            </w:tabs>
            <w:rPr>
              <w:rFonts w:eastAsiaTheme="minorEastAsia"/>
              <w:noProof/>
              <w:color w:val="auto"/>
              <w:lang w:eastAsia="en-GB"/>
              <w14:numForm w14:val="default"/>
            </w:rPr>
          </w:pPr>
          <w:hyperlink w:anchor="_Toc36826158" w:history="1">
            <w:r w:rsidRPr="001F6893">
              <w:rPr>
                <w:rStyle w:val="Hyperlink"/>
                <w:noProof/>
              </w:rPr>
              <w:t>Virtual Reality Games</w:t>
            </w:r>
            <w:r>
              <w:rPr>
                <w:noProof/>
                <w:webHidden/>
              </w:rPr>
              <w:tab/>
            </w:r>
            <w:r>
              <w:rPr>
                <w:noProof/>
                <w:webHidden/>
              </w:rPr>
              <w:fldChar w:fldCharType="begin"/>
            </w:r>
            <w:r>
              <w:rPr>
                <w:noProof/>
                <w:webHidden/>
              </w:rPr>
              <w:instrText xml:space="preserve"> PAGEREF _Toc36826158 \h </w:instrText>
            </w:r>
            <w:r>
              <w:rPr>
                <w:noProof/>
                <w:webHidden/>
              </w:rPr>
            </w:r>
            <w:r>
              <w:rPr>
                <w:noProof/>
                <w:webHidden/>
              </w:rPr>
              <w:fldChar w:fldCharType="separate"/>
            </w:r>
            <w:r>
              <w:rPr>
                <w:noProof/>
                <w:webHidden/>
              </w:rPr>
              <w:t>6</w:t>
            </w:r>
            <w:r>
              <w:rPr>
                <w:noProof/>
                <w:webHidden/>
              </w:rPr>
              <w:fldChar w:fldCharType="end"/>
            </w:r>
          </w:hyperlink>
        </w:p>
        <w:p w14:paraId="23C621BC" w14:textId="100462E7" w:rsidR="00704E79" w:rsidRDefault="00704E79">
          <w:pPr>
            <w:pStyle w:val="TOC3"/>
            <w:tabs>
              <w:tab w:val="right" w:leader="dot" w:pos="8630"/>
            </w:tabs>
            <w:rPr>
              <w:rFonts w:eastAsiaTheme="minorEastAsia"/>
              <w:noProof/>
              <w:color w:val="auto"/>
              <w:lang w:eastAsia="en-GB"/>
              <w14:numForm w14:val="default"/>
            </w:rPr>
          </w:pPr>
          <w:hyperlink w:anchor="_Toc36826159" w:history="1">
            <w:r w:rsidRPr="001F6893">
              <w:rPr>
                <w:rStyle w:val="Hyperlink"/>
                <w:noProof/>
              </w:rPr>
              <w:t>Titanic VR</w:t>
            </w:r>
            <w:r>
              <w:rPr>
                <w:noProof/>
                <w:webHidden/>
              </w:rPr>
              <w:tab/>
            </w:r>
            <w:r>
              <w:rPr>
                <w:noProof/>
                <w:webHidden/>
              </w:rPr>
              <w:fldChar w:fldCharType="begin"/>
            </w:r>
            <w:r>
              <w:rPr>
                <w:noProof/>
                <w:webHidden/>
              </w:rPr>
              <w:instrText xml:space="preserve"> PAGEREF _Toc36826159 \h </w:instrText>
            </w:r>
            <w:r>
              <w:rPr>
                <w:noProof/>
                <w:webHidden/>
              </w:rPr>
            </w:r>
            <w:r>
              <w:rPr>
                <w:noProof/>
                <w:webHidden/>
              </w:rPr>
              <w:fldChar w:fldCharType="separate"/>
            </w:r>
            <w:r>
              <w:rPr>
                <w:noProof/>
                <w:webHidden/>
              </w:rPr>
              <w:t>6</w:t>
            </w:r>
            <w:r>
              <w:rPr>
                <w:noProof/>
                <w:webHidden/>
              </w:rPr>
              <w:fldChar w:fldCharType="end"/>
            </w:r>
          </w:hyperlink>
        </w:p>
        <w:p w14:paraId="0308E684" w14:textId="6EBEA542" w:rsidR="00704E79" w:rsidRDefault="00704E79">
          <w:pPr>
            <w:pStyle w:val="TOC3"/>
            <w:tabs>
              <w:tab w:val="right" w:leader="dot" w:pos="8630"/>
            </w:tabs>
            <w:rPr>
              <w:rFonts w:eastAsiaTheme="minorEastAsia"/>
              <w:noProof/>
              <w:color w:val="auto"/>
              <w:lang w:eastAsia="en-GB"/>
              <w14:numForm w14:val="default"/>
            </w:rPr>
          </w:pPr>
          <w:hyperlink w:anchor="_Toc36826160" w:history="1">
            <w:r w:rsidRPr="001F6893">
              <w:rPr>
                <w:rStyle w:val="Hyperlink"/>
                <w:noProof/>
              </w:rPr>
              <w:t>Subnautica: Below Zero</w:t>
            </w:r>
            <w:r>
              <w:rPr>
                <w:noProof/>
                <w:webHidden/>
              </w:rPr>
              <w:tab/>
            </w:r>
            <w:r>
              <w:rPr>
                <w:noProof/>
                <w:webHidden/>
              </w:rPr>
              <w:fldChar w:fldCharType="begin"/>
            </w:r>
            <w:r>
              <w:rPr>
                <w:noProof/>
                <w:webHidden/>
              </w:rPr>
              <w:instrText xml:space="preserve"> PAGEREF _Toc36826160 \h </w:instrText>
            </w:r>
            <w:r>
              <w:rPr>
                <w:noProof/>
                <w:webHidden/>
              </w:rPr>
            </w:r>
            <w:r>
              <w:rPr>
                <w:noProof/>
                <w:webHidden/>
              </w:rPr>
              <w:fldChar w:fldCharType="separate"/>
            </w:r>
            <w:r>
              <w:rPr>
                <w:noProof/>
                <w:webHidden/>
              </w:rPr>
              <w:t>6</w:t>
            </w:r>
            <w:r>
              <w:rPr>
                <w:noProof/>
                <w:webHidden/>
              </w:rPr>
              <w:fldChar w:fldCharType="end"/>
            </w:r>
          </w:hyperlink>
        </w:p>
        <w:p w14:paraId="078018CB" w14:textId="6E55F29E" w:rsidR="00704E79" w:rsidRDefault="00704E79">
          <w:pPr>
            <w:pStyle w:val="TOC3"/>
            <w:tabs>
              <w:tab w:val="right" w:leader="dot" w:pos="8630"/>
            </w:tabs>
            <w:rPr>
              <w:rFonts w:eastAsiaTheme="minorEastAsia"/>
              <w:noProof/>
              <w:color w:val="auto"/>
              <w:lang w:eastAsia="en-GB"/>
              <w14:numForm w14:val="default"/>
            </w:rPr>
          </w:pPr>
          <w:hyperlink w:anchor="_Toc36826161" w:history="1">
            <w:r w:rsidRPr="001F6893">
              <w:rPr>
                <w:rStyle w:val="Hyperlink"/>
                <w:noProof/>
              </w:rPr>
              <w:t>theBlu</w:t>
            </w:r>
            <w:r>
              <w:rPr>
                <w:noProof/>
                <w:webHidden/>
              </w:rPr>
              <w:tab/>
            </w:r>
            <w:r>
              <w:rPr>
                <w:noProof/>
                <w:webHidden/>
              </w:rPr>
              <w:fldChar w:fldCharType="begin"/>
            </w:r>
            <w:r>
              <w:rPr>
                <w:noProof/>
                <w:webHidden/>
              </w:rPr>
              <w:instrText xml:space="preserve"> PAGEREF _Toc36826161 \h </w:instrText>
            </w:r>
            <w:r>
              <w:rPr>
                <w:noProof/>
                <w:webHidden/>
              </w:rPr>
            </w:r>
            <w:r>
              <w:rPr>
                <w:noProof/>
                <w:webHidden/>
              </w:rPr>
              <w:fldChar w:fldCharType="separate"/>
            </w:r>
            <w:r>
              <w:rPr>
                <w:noProof/>
                <w:webHidden/>
              </w:rPr>
              <w:t>7</w:t>
            </w:r>
            <w:r>
              <w:rPr>
                <w:noProof/>
                <w:webHidden/>
              </w:rPr>
              <w:fldChar w:fldCharType="end"/>
            </w:r>
          </w:hyperlink>
        </w:p>
        <w:p w14:paraId="5843D81F" w14:textId="09068AB0" w:rsidR="00704E79" w:rsidRDefault="00704E79">
          <w:pPr>
            <w:pStyle w:val="TOC3"/>
            <w:tabs>
              <w:tab w:val="right" w:leader="dot" w:pos="8630"/>
            </w:tabs>
            <w:rPr>
              <w:rFonts w:eastAsiaTheme="minorEastAsia"/>
              <w:noProof/>
              <w:color w:val="auto"/>
              <w:lang w:eastAsia="en-GB"/>
              <w14:numForm w14:val="default"/>
            </w:rPr>
          </w:pPr>
          <w:hyperlink w:anchor="_Toc36826162" w:history="1">
            <w:r w:rsidRPr="001F6893">
              <w:rPr>
                <w:rStyle w:val="Hyperlink"/>
                <w:noProof/>
              </w:rPr>
              <w:t>The Deep</w:t>
            </w:r>
            <w:r>
              <w:rPr>
                <w:noProof/>
                <w:webHidden/>
              </w:rPr>
              <w:tab/>
            </w:r>
            <w:r>
              <w:rPr>
                <w:noProof/>
                <w:webHidden/>
              </w:rPr>
              <w:fldChar w:fldCharType="begin"/>
            </w:r>
            <w:r>
              <w:rPr>
                <w:noProof/>
                <w:webHidden/>
              </w:rPr>
              <w:instrText xml:space="preserve"> PAGEREF _Toc36826162 \h </w:instrText>
            </w:r>
            <w:r>
              <w:rPr>
                <w:noProof/>
                <w:webHidden/>
              </w:rPr>
            </w:r>
            <w:r>
              <w:rPr>
                <w:noProof/>
                <w:webHidden/>
              </w:rPr>
              <w:fldChar w:fldCharType="separate"/>
            </w:r>
            <w:r>
              <w:rPr>
                <w:noProof/>
                <w:webHidden/>
              </w:rPr>
              <w:t>7</w:t>
            </w:r>
            <w:r>
              <w:rPr>
                <w:noProof/>
                <w:webHidden/>
              </w:rPr>
              <w:fldChar w:fldCharType="end"/>
            </w:r>
          </w:hyperlink>
        </w:p>
        <w:p w14:paraId="3DC70CD2" w14:textId="08A08C40" w:rsidR="00704E79" w:rsidRDefault="00704E79">
          <w:pPr>
            <w:pStyle w:val="TOC2"/>
            <w:tabs>
              <w:tab w:val="right" w:leader="dot" w:pos="8630"/>
            </w:tabs>
            <w:rPr>
              <w:rFonts w:eastAsiaTheme="minorEastAsia"/>
              <w:noProof/>
              <w:color w:val="auto"/>
              <w:lang w:eastAsia="en-GB"/>
              <w14:numForm w14:val="default"/>
            </w:rPr>
          </w:pPr>
          <w:hyperlink w:anchor="_Toc36826163" w:history="1">
            <w:r w:rsidRPr="001F6893">
              <w:rPr>
                <w:rStyle w:val="Hyperlink"/>
                <w:noProof/>
              </w:rPr>
              <w:t>Findings</w:t>
            </w:r>
            <w:r>
              <w:rPr>
                <w:noProof/>
                <w:webHidden/>
              </w:rPr>
              <w:tab/>
            </w:r>
            <w:r>
              <w:rPr>
                <w:noProof/>
                <w:webHidden/>
              </w:rPr>
              <w:fldChar w:fldCharType="begin"/>
            </w:r>
            <w:r>
              <w:rPr>
                <w:noProof/>
                <w:webHidden/>
              </w:rPr>
              <w:instrText xml:space="preserve"> PAGEREF _Toc36826163 \h </w:instrText>
            </w:r>
            <w:r>
              <w:rPr>
                <w:noProof/>
                <w:webHidden/>
              </w:rPr>
            </w:r>
            <w:r>
              <w:rPr>
                <w:noProof/>
                <w:webHidden/>
              </w:rPr>
              <w:fldChar w:fldCharType="separate"/>
            </w:r>
            <w:r>
              <w:rPr>
                <w:noProof/>
                <w:webHidden/>
              </w:rPr>
              <w:t>8</w:t>
            </w:r>
            <w:r>
              <w:rPr>
                <w:noProof/>
                <w:webHidden/>
              </w:rPr>
              <w:fldChar w:fldCharType="end"/>
            </w:r>
          </w:hyperlink>
        </w:p>
        <w:p w14:paraId="03502BED" w14:textId="1843B09A" w:rsidR="00D425E5" w:rsidRDefault="00D425E5">
          <w:r>
            <w:rPr>
              <w:b/>
              <w:bCs/>
              <w:noProof/>
            </w:rPr>
            <w:fldChar w:fldCharType="end"/>
          </w:r>
        </w:p>
      </w:sdtContent>
    </w:sdt>
    <w:p w14:paraId="171D3583" w14:textId="62D0F769" w:rsidR="00D425E5" w:rsidRDefault="00D425E5">
      <w:r>
        <w:br w:type="page"/>
      </w:r>
    </w:p>
    <w:p w14:paraId="044E8B07" w14:textId="7A1E0336" w:rsidR="003805A2" w:rsidRDefault="00D425E5" w:rsidP="00D425E5">
      <w:pPr>
        <w:pStyle w:val="Heading1"/>
      </w:pPr>
      <w:bookmarkStart w:id="6" w:name="_Toc36826146"/>
      <w:r>
        <w:lastRenderedPageBreak/>
        <w:t>Project Overview</w:t>
      </w:r>
      <w:bookmarkEnd w:id="6"/>
    </w:p>
    <w:p w14:paraId="6C6E22AE" w14:textId="3FBF7364" w:rsidR="00D425E5" w:rsidRDefault="00D425E5" w:rsidP="00D425E5">
      <w:pPr>
        <w:pStyle w:val="Heading2"/>
      </w:pPr>
      <w:bookmarkStart w:id="7" w:name="_Toc36826147"/>
      <w:r>
        <w:t>Setting</w:t>
      </w:r>
      <w:bookmarkEnd w:id="7"/>
    </w:p>
    <w:p w14:paraId="6D07C34E" w14:textId="575CE8DD" w:rsidR="00D425E5" w:rsidRDefault="00D425E5" w:rsidP="00D425E5">
      <w:r>
        <w:t>The Mariana Trench expedition will be an u</w:t>
      </w:r>
      <w:r w:rsidRPr="00DD7EA0">
        <w:t xml:space="preserve">nderwater </w:t>
      </w:r>
      <w:r>
        <w:t xml:space="preserve">explorative </w:t>
      </w:r>
      <w:r w:rsidRPr="00DD7EA0">
        <w:t xml:space="preserve">experience. </w:t>
      </w:r>
      <w:r>
        <w:t>Located in the Pacific Ocean, t</w:t>
      </w:r>
      <w:r w:rsidRPr="00DD7EA0">
        <w:t xml:space="preserve">he Mariana </w:t>
      </w:r>
      <w:r>
        <w:t>T</w:t>
      </w:r>
      <w:r w:rsidRPr="00DD7EA0">
        <w:t xml:space="preserve">rench is the deepest known </w:t>
      </w:r>
      <w:r>
        <w:t xml:space="preserve">underwater </w:t>
      </w:r>
      <w:r w:rsidRPr="00DD7EA0">
        <w:t>trench on the planet</w:t>
      </w:r>
      <w:r>
        <w:t xml:space="preserve"> and contains many different rare and amazing species of sea life</w:t>
      </w:r>
      <w:r w:rsidRPr="00DD7EA0">
        <w:t xml:space="preserve">. </w:t>
      </w:r>
    </w:p>
    <w:p w14:paraId="5DDC691E" w14:textId="77777777" w:rsidR="00D425E5" w:rsidRDefault="00D425E5" w:rsidP="00D425E5">
      <w:r>
        <w:t>Only a handful</w:t>
      </w:r>
      <w:r w:rsidRPr="00DD7EA0">
        <w:t xml:space="preserve"> people have </w:t>
      </w:r>
      <w:r>
        <w:t>had the opportunity to explore the trench, this VR experience aims to change this and make an immersive and educational experience that will be accessible to many.</w:t>
      </w:r>
    </w:p>
    <w:p w14:paraId="25891863" w14:textId="77777777" w:rsidR="003C0813" w:rsidRDefault="00D425E5" w:rsidP="003C0813">
      <w:pPr>
        <w:keepNext/>
        <w:jc w:val="center"/>
      </w:pPr>
      <w:r>
        <w:rPr>
          <w:noProof/>
        </w:rPr>
        <w:drawing>
          <wp:inline distT="0" distB="0" distL="0" distR="0" wp14:anchorId="04CDAD4C" wp14:editId="617DEFB5">
            <wp:extent cx="3193576" cy="2122251"/>
            <wp:effectExtent l="0" t="0" r="6985" b="0"/>
            <wp:docPr id="313032572" name="Picture 5244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43723"/>
                    <pic:cNvPicPr/>
                  </pic:nvPicPr>
                  <pic:blipFill>
                    <a:blip r:embed="rId9">
                      <a:extLst>
                        <a:ext uri="{28A0092B-C50C-407E-A947-70E740481C1C}">
                          <a14:useLocalDpi xmlns:a14="http://schemas.microsoft.com/office/drawing/2010/main"/>
                        </a:ext>
                      </a:extLst>
                    </a:blip>
                    <a:stretch>
                      <a:fillRect/>
                    </a:stretch>
                  </pic:blipFill>
                  <pic:spPr>
                    <a:xfrm>
                      <a:off x="0" y="0"/>
                      <a:ext cx="3193576" cy="2122251"/>
                    </a:xfrm>
                    <a:prstGeom prst="rect">
                      <a:avLst/>
                    </a:prstGeom>
                  </pic:spPr>
                </pic:pic>
              </a:graphicData>
            </a:graphic>
          </wp:inline>
        </w:drawing>
      </w:r>
    </w:p>
    <w:p w14:paraId="2EBA88E7" w14:textId="0D855E38" w:rsidR="00D425E5" w:rsidRDefault="003C0813" w:rsidP="003C0813">
      <w:pPr>
        <w:pStyle w:val="Caption"/>
        <w:jc w:val="center"/>
      </w:pPr>
      <w:r>
        <w:t xml:space="preserve">Image </w:t>
      </w:r>
      <w:r>
        <w:fldChar w:fldCharType="begin"/>
      </w:r>
      <w:r>
        <w:instrText xml:space="preserve"> SEQ Image \* ARABIC </w:instrText>
      </w:r>
      <w:r>
        <w:fldChar w:fldCharType="separate"/>
      </w:r>
      <w:r w:rsidR="002C1208">
        <w:rPr>
          <w:noProof/>
        </w:rPr>
        <w:t>1</w:t>
      </w:r>
      <w:r>
        <w:fldChar w:fldCharType="end"/>
      </w:r>
      <w:r>
        <w:t xml:space="preserve"> Challenger Deep</w:t>
      </w:r>
    </w:p>
    <w:p w14:paraId="6059F5D0" w14:textId="47D534FD" w:rsidR="00D425E5" w:rsidRDefault="00D425E5" w:rsidP="00D425E5">
      <w:pPr>
        <w:pStyle w:val="Heading2"/>
      </w:pPr>
      <w:bookmarkStart w:id="8" w:name="_Toc36826148"/>
      <w:r>
        <w:t>Core Mechanics</w:t>
      </w:r>
      <w:bookmarkEnd w:id="8"/>
    </w:p>
    <w:p w14:paraId="202BC560" w14:textId="77777777" w:rsidR="00D425E5" w:rsidRPr="00DD7EA0" w:rsidRDefault="00D425E5" w:rsidP="00A47D36">
      <w:pPr>
        <w:pStyle w:val="ListParagraph"/>
        <w:numPr>
          <w:ilvl w:val="0"/>
          <w:numId w:val="19"/>
        </w:numPr>
      </w:pPr>
      <w:r w:rsidRPr="00DD7EA0">
        <w:t xml:space="preserve">Controlled </w:t>
      </w:r>
      <w:r>
        <w:t>s</w:t>
      </w:r>
      <w:r w:rsidRPr="00DD7EA0">
        <w:t>pline movement</w:t>
      </w:r>
      <w:r>
        <w:t xml:space="preserve"> (attached to a winch)</w:t>
      </w:r>
      <w:r w:rsidRPr="00DD7EA0">
        <w:t xml:space="preserve"> for first half</w:t>
      </w:r>
      <w:r>
        <w:t xml:space="preserve"> of experience. </w:t>
      </w:r>
    </w:p>
    <w:p w14:paraId="0776F433" w14:textId="1E6468BA" w:rsidR="00D425E5" w:rsidRPr="00262C99" w:rsidRDefault="00D425E5" w:rsidP="00A47D36">
      <w:pPr>
        <w:pStyle w:val="ListParagraph"/>
        <w:numPr>
          <w:ilvl w:val="1"/>
          <w:numId w:val="19"/>
        </w:numPr>
      </w:pPr>
      <w:r w:rsidRPr="00262C99">
        <w:t xml:space="preserve">Player will be able to move freely </w:t>
      </w:r>
      <w:r>
        <w:t xml:space="preserve">within a small area </w:t>
      </w:r>
      <w:r w:rsidRPr="00262C99">
        <w:t>for second half</w:t>
      </w:r>
      <w:r>
        <w:t>.</w:t>
      </w:r>
      <w:r w:rsidRPr="00262C99">
        <w:t xml:space="preserve"> </w:t>
      </w:r>
    </w:p>
    <w:p w14:paraId="7982F029" w14:textId="77777777" w:rsidR="00D425E5" w:rsidRDefault="00D425E5" w:rsidP="00A47D36">
      <w:pPr>
        <w:pStyle w:val="ListParagraph"/>
        <w:numPr>
          <w:ilvl w:val="0"/>
          <w:numId w:val="19"/>
        </w:numPr>
      </w:pPr>
      <w:r>
        <w:t>C</w:t>
      </w:r>
      <w:r w:rsidRPr="005A7D19">
        <w:t xml:space="preserve">amera </w:t>
      </w:r>
      <w:r>
        <w:t>will show a first-person perspective</w:t>
      </w:r>
      <w:r w:rsidRPr="005A7D19">
        <w:t xml:space="preserve"> </w:t>
      </w:r>
    </w:p>
    <w:p w14:paraId="2F445878" w14:textId="77777777" w:rsidR="00D425E5" w:rsidRDefault="00D425E5" w:rsidP="00A47D36">
      <w:pPr>
        <w:pStyle w:val="ListParagraph"/>
        <w:numPr>
          <w:ilvl w:val="1"/>
          <w:numId w:val="19"/>
        </w:numPr>
      </w:pPr>
      <w:r>
        <w:t>User can highlight sea life or structures using controllers.</w:t>
      </w:r>
    </w:p>
    <w:p w14:paraId="6C02CBEF" w14:textId="77777777" w:rsidR="00D425E5" w:rsidRDefault="00D425E5" w:rsidP="00A47D36">
      <w:pPr>
        <w:pStyle w:val="ListParagraph"/>
        <w:numPr>
          <w:ilvl w:val="1"/>
          <w:numId w:val="19"/>
        </w:numPr>
      </w:pPr>
      <w:r w:rsidRPr="009D213D">
        <w:t>Focusing on sea life or structures will be produce either narrated or visual dialog that will show interesting information about the item being focused on.</w:t>
      </w:r>
    </w:p>
    <w:p w14:paraId="42566F95" w14:textId="77777777" w:rsidR="00D425E5" w:rsidRPr="009D213D" w:rsidRDefault="00D425E5" w:rsidP="00A47D36">
      <w:pPr>
        <w:pStyle w:val="ListParagraph"/>
        <w:numPr>
          <w:ilvl w:val="0"/>
          <w:numId w:val="19"/>
        </w:numPr>
      </w:pPr>
      <w:r w:rsidRPr="28ED0393">
        <w:t xml:space="preserve">User controlled lighting will give the user a feel of as </w:t>
      </w:r>
      <w:r>
        <w:t>t</w:t>
      </w:r>
      <w:r w:rsidRPr="28ED0393">
        <w:t>he</w:t>
      </w:r>
      <w:r>
        <w:t>y</w:t>
      </w:r>
      <w:r w:rsidRPr="28ED0393">
        <w:t xml:space="preserve"> </w:t>
      </w:r>
      <w:r>
        <w:t>are</w:t>
      </w:r>
      <w:r w:rsidRPr="28ED0393">
        <w:t xml:space="preserve"> winched deeper and deeper into the</w:t>
      </w:r>
      <w:r>
        <w:t xml:space="preserve"> darkness of the</w:t>
      </w:r>
      <w:r w:rsidRPr="28ED0393">
        <w:t xml:space="preserve"> Mariana Trench.</w:t>
      </w:r>
    </w:p>
    <w:p w14:paraId="1F72D7E1" w14:textId="16B3E80D" w:rsidR="00D425E5" w:rsidRDefault="00042F31" w:rsidP="00042F31">
      <w:pPr>
        <w:pStyle w:val="Heading2"/>
      </w:pPr>
      <w:bookmarkStart w:id="9" w:name="_Toc36826149"/>
      <w:r>
        <w:t>Target Platforms</w:t>
      </w:r>
      <w:bookmarkEnd w:id="9"/>
    </w:p>
    <w:p w14:paraId="0EDA0488" w14:textId="0EFAA154" w:rsidR="00042F31" w:rsidRDefault="00042F31" w:rsidP="00A47D36">
      <w:pPr>
        <w:pStyle w:val="ListParagraph"/>
        <w:numPr>
          <w:ilvl w:val="0"/>
          <w:numId w:val="20"/>
        </w:numPr>
      </w:pPr>
      <w:r>
        <w:t>Oculus Quest / Rift / Go</w:t>
      </w:r>
    </w:p>
    <w:p w14:paraId="400BBB87" w14:textId="0621E31A" w:rsidR="00E8348C" w:rsidRDefault="00E8348C" w:rsidP="00A47D36">
      <w:pPr>
        <w:pStyle w:val="ListParagraph"/>
        <w:numPr>
          <w:ilvl w:val="0"/>
          <w:numId w:val="20"/>
        </w:numPr>
      </w:pPr>
      <w:r>
        <w:t>Android</w:t>
      </w:r>
    </w:p>
    <w:p w14:paraId="5D1219F6" w14:textId="3B4FD1A1" w:rsidR="00E8348C" w:rsidRDefault="00E8348C" w:rsidP="00A47D36">
      <w:pPr>
        <w:pStyle w:val="ListParagraph"/>
        <w:numPr>
          <w:ilvl w:val="0"/>
          <w:numId w:val="20"/>
        </w:numPr>
      </w:pPr>
      <w:r>
        <w:t>PC</w:t>
      </w:r>
    </w:p>
    <w:p w14:paraId="0029DE31" w14:textId="77777777" w:rsidR="00142D68" w:rsidRDefault="00142D68" w:rsidP="00142D68"/>
    <w:p w14:paraId="6C2BFDF6" w14:textId="55EAB6C5" w:rsidR="00E8348C" w:rsidRDefault="00E8348C" w:rsidP="00E8348C">
      <w:pPr>
        <w:pStyle w:val="Heading2"/>
      </w:pPr>
      <w:bookmarkStart w:id="10" w:name="_Toc36826150"/>
      <w:r>
        <w:lastRenderedPageBreak/>
        <w:t>Target Audience</w:t>
      </w:r>
      <w:bookmarkEnd w:id="10"/>
    </w:p>
    <w:p w14:paraId="34FFE778" w14:textId="5D02C1D7" w:rsidR="00E8348C" w:rsidRDefault="00E8348C" w:rsidP="00E8348C">
      <w:r>
        <w:t xml:space="preserve">The experience will mainly be targeted towards </w:t>
      </w:r>
      <w:r w:rsidRPr="00A9768C">
        <w:t xml:space="preserve">children and young adults interested in </w:t>
      </w:r>
      <w:r>
        <w:t>m</w:t>
      </w:r>
      <w:r w:rsidRPr="00A9768C">
        <w:t>arine biology</w:t>
      </w:r>
      <w:r>
        <w:t>. It will be designed as an e</w:t>
      </w:r>
      <w:r w:rsidRPr="00A9768C">
        <w:t xml:space="preserve">ducational </w:t>
      </w:r>
      <w:r>
        <w:t>resource that both teaches the users about marine life and introduces first-time users to the capabilities of VR</w:t>
      </w:r>
      <w:r w:rsidRPr="00A9768C">
        <w:t>,</w:t>
      </w:r>
      <w:r>
        <w:t xml:space="preserve"> the experience could potentially be useful to both museums and classrooms.</w:t>
      </w:r>
    </w:p>
    <w:p w14:paraId="4DD33DB4" w14:textId="3C926611" w:rsidR="00E8348C" w:rsidRDefault="00E8348C" w:rsidP="00E8348C">
      <w:pPr>
        <w:pStyle w:val="Heading2"/>
      </w:pPr>
      <w:bookmarkStart w:id="11" w:name="_Toc36826151"/>
      <w:r>
        <w:t>Scope</w:t>
      </w:r>
      <w:bookmarkEnd w:id="11"/>
    </w:p>
    <w:p w14:paraId="16E3C378" w14:textId="77777777" w:rsidR="00E8348C" w:rsidRDefault="00E8348C" w:rsidP="00E8348C">
      <w:r>
        <w:t xml:space="preserve">Each stage of the project has been carefully planned out using a Gantt chart, this will give an us an idea as to how long each task should take. </w:t>
      </w:r>
    </w:p>
    <w:p w14:paraId="3ACE992D" w14:textId="77777777" w:rsidR="00E8348C" w:rsidRPr="0019088D" w:rsidRDefault="00E8348C" w:rsidP="00E8348C">
      <w:r w:rsidRPr="00DD7EA0">
        <w:t xml:space="preserve">The project </w:t>
      </w:r>
      <w:r>
        <w:t xml:space="preserve">is being further managed </w:t>
      </w:r>
      <w:proofErr w:type="gramStart"/>
      <w:r>
        <w:t>through the use of</w:t>
      </w:r>
      <w:proofErr w:type="gramEnd"/>
      <w:r>
        <w:t xml:space="preserve"> an </w:t>
      </w:r>
      <w:r w:rsidRPr="00DD7EA0">
        <w:t>online repository for the development of the project</w:t>
      </w:r>
      <w:r>
        <w:t>, this will allow all of the team members to access the project easily.</w:t>
      </w:r>
    </w:p>
    <w:p w14:paraId="34889520" w14:textId="1F1E8B95" w:rsidR="00E8348C" w:rsidRPr="00DD7EA0" w:rsidRDefault="00E8348C" w:rsidP="00E8348C">
      <w:r>
        <w:t>F</w:t>
      </w:r>
      <w:r w:rsidRPr="00DD7EA0">
        <w:t xml:space="preserve">or </w:t>
      </w:r>
      <w:r>
        <w:t>both</w:t>
      </w:r>
      <w:r w:rsidRPr="00DD7EA0">
        <w:t xml:space="preserve"> cost </w:t>
      </w:r>
      <w:r>
        <w:t>and timing related issues</w:t>
      </w:r>
      <w:r w:rsidRPr="00DD7EA0">
        <w:t xml:space="preserve">, we are planning to create </w:t>
      </w:r>
      <w:r>
        <w:t xml:space="preserve">and source </w:t>
      </w:r>
      <w:r w:rsidRPr="00DD7EA0">
        <w:t>as many assets as possible for free</w:t>
      </w:r>
      <w:r>
        <w:t xml:space="preserve">, this will require finding </w:t>
      </w:r>
      <w:r w:rsidRPr="00DD7EA0">
        <w:t xml:space="preserve">royalty free audio and </w:t>
      </w:r>
      <w:r>
        <w:t>a</w:t>
      </w:r>
      <w:r w:rsidRPr="00DD7EA0">
        <w:t xml:space="preserve">ssets </w:t>
      </w:r>
      <w:r>
        <w:t xml:space="preserve">which will be used to </w:t>
      </w:r>
      <w:r w:rsidRPr="00DD7EA0">
        <w:t>fill the scene</w:t>
      </w:r>
      <w:r>
        <w:t>.</w:t>
      </w:r>
      <w:r w:rsidRPr="00DD7EA0">
        <w:t xml:space="preserve"> </w:t>
      </w:r>
      <w:r>
        <w:t>For any assets that cannot be sourced, we will be required to either create new assets or modify pre-existing ones.</w:t>
      </w:r>
    </w:p>
    <w:p w14:paraId="76CDCDA7" w14:textId="3B7EBD68" w:rsidR="00E8348C" w:rsidRPr="00DD7EA0" w:rsidRDefault="009440D0" w:rsidP="009440D0">
      <w:pPr>
        <w:pStyle w:val="Heading2"/>
        <w:rPr>
          <w:rFonts w:eastAsia="Trebuchet MS"/>
        </w:rPr>
      </w:pPr>
      <w:bookmarkStart w:id="12" w:name="_Toc36826152"/>
      <w:r>
        <w:t>The Team and Roles</w:t>
      </w:r>
      <w:bookmarkEnd w:id="12"/>
    </w:p>
    <w:p w14:paraId="5057887D" w14:textId="77777777" w:rsidR="00E8348C" w:rsidRPr="009440D0" w:rsidRDefault="00E8348C" w:rsidP="00E8348C">
      <w:pPr>
        <w:rPr>
          <w:b/>
          <w:bCs/>
          <w:color w:val="000000" w:themeColor="text1"/>
        </w:rPr>
      </w:pPr>
      <w:bookmarkStart w:id="13" w:name="_Hlk26978317"/>
      <w:r w:rsidRPr="009440D0">
        <w:rPr>
          <w:b/>
          <w:bCs/>
        </w:rPr>
        <w:t>Krzysztof Chwiolka</w:t>
      </w:r>
    </w:p>
    <w:bookmarkEnd w:id="13"/>
    <w:p w14:paraId="4FF7E721" w14:textId="17C670EF" w:rsidR="00E8348C" w:rsidRPr="00DD7EA0" w:rsidRDefault="00E8348C" w:rsidP="00E8348C">
      <w:pPr>
        <w:rPr>
          <w:color w:val="000000" w:themeColor="text1"/>
        </w:rPr>
      </w:pPr>
      <w:r w:rsidRPr="00DD7EA0">
        <w:t>Core</w:t>
      </w:r>
      <w:r>
        <w:t xml:space="preserve"> mechanics</w:t>
      </w:r>
      <w:r w:rsidR="009440D0">
        <w:t>.</w:t>
      </w:r>
    </w:p>
    <w:p w14:paraId="746ACE0D" w14:textId="77777777" w:rsidR="00E8348C" w:rsidRPr="009440D0" w:rsidRDefault="00E8348C" w:rsidP="00E8348C">
      <w:pPr>
        <w:rPr>
          <w:b/>
          <w:bCs/>
          <w:color w:val="000000" w:themeColor="text1"/>
        </w:rPr>
      </w:pPr>
      <w:r w:rsidRPr="009440D0">
        <w:rPr>
          <w:b/>
          <w:bCs/>
        </w:rPr>
        <w:t>Simon Harris</w:t>
      </w:r>
    </w:p>
    <w:p w14:paraId="406FCC99" w14:textId="77777777" w:rsidR="00E8348C" w:rsidRPr="00DD7EA0" w:rsidRDefault="00E8348C" w:rsidP="00E8348C">
      <w:pPr>
        <w:rPr>
          <w:color w:val="000000" w:themeColor="text1"/>
        </w:rPr>
      </w:pPr>
      <w:r w:rsidRPr="00DD7EA0">
        <w:t xml:space="preserve">Audio </w:t>
      </w:r>
      <w:r>
        <w:t>d</w:t>
      </w:r>
      <w:r w:rsidRPr="00DD7EA0">
        <w:t>esigner/engineer</w:t>
      </w:r>
      <w:r>
        <w:t xml:space="preserve"> &amp; c</w:t>
      </w:r>
      <w:r w:rsidRPr="00DD7EA0">
        <w:t>ore concept</w:t>
      </w:r>
      <w:r>
        <w:t xml:space="preserve"> design.</w:t>
      </w:r>
    </w:p>
    <w:p w14:paraId="1A3D8C9A" w14:textId="32E74E60" w:rsidR="00E8348C" w:rsidRPr="00DD7EA0" w:rsidRDefault="00E8348C" w:rsidP="00E8348C">
      <w:pPr>
        <w:rPr>
          <w:color w:val="000000" w:themeColor="text1"/>
        </w:rPr>
      </w:pPr>
      <w:r w:rsidRPr="00DD7EA0">
        <w:t>Designer/</w:t>
      </w:r>
      <w:r>
        <w:t>p</w:t>
      </w:r>
      <w:r w:rsidRPr="00DD7EA0">
        <w:t xml:space="preserve">roject leader for </w:t>
      </w:r>
      <w:r>
        <w:t>f</w:t>
      </w:r>
      <w:r w:rsidRPr="00DD7EA0">
        <w:t>ront end.</w:t>
      </w:r>
    </w:p>
    <w:p w14:paraId="4647AA2A" w14:textId="77777777" w:rsidR="00E8348C" w:rsidRPr="009440D0" w:rsidRDefault="00E8348C" w:rsidP="00E8348C">
      <w:pPr>
        <w:rPr>
          <w:b/>
          <w:bCs/>
          <w:color w:val="000000" w:themeColor="text1"/>
        </w:rPr>
      </w:pPr>
      <w:r w:rsidRPr="009440D0">
        <w:rPr>
          <w:b/>
          <w:bCs/>
        </w:rPr>
        <w:t>Courtney Daniels</w:t>
      </w:r>
    </w:p>
    <w:p w14:paraId="4657EC44" w14:textId="77777777" w:rsidR="00E8348C" w:rsidRPr="00DD7EA0" w:rsidRDefault="00E8348C" w:rsidP="00E8348C">
      <w:pPr>
        <w:rPr>
          <w:color w:val="000000" w:themeColor="text1"/>
        </w:rPr>
      </w:pPr>
      <w:r w:rsidRPr="00DD7EA0">
        <w:t xml:space="preserve">Project leader for </w:t>
      </w:r>
      <w:r>
        <w:t>b</w:t>
      </w:r>
      <w:r w:rsidRPr="00DD7EA0">
        <w:t>ack end</w:t>
      </w:r>
      <w:r>
        <w:t>.</w:t>
      </w:r>
    </w:p>
    <w:p w14:paraId="360FD2D5" w14:textId="77777777" w:rsidR="00E8348C" w:rsidRPr="00DD7EA0" w:rsidRDefault="00E8348C" w:rsidP="00E8348C">
      <w:pPr>
        <w:rPr>
          <w:color w:val="000000" w:themeColor="text1"/>
        </w:rPr>
      </w:pPr>
      <w:r w:rsidRPr="00DD7EA0">
        <w:t xml:space="preserve">Camera </w:t>
      </w:r>
      <w:r>
        <w:t>functionality.</w:t>
      </w:r>
    </w:p>
    <w:p w14:paraId="6B9CE514" w14:textId="7C6F1897" w:rsidR="00E8348C" w:rsidRDefault="00E8348C" w:rsidP="00E8348C">
      <w:r w:rsidRPr="00DD7EA0">
        <w:t>VFX</w:t>
      </w:r>
      <w:r>
        <w:t>.</w:t>
      </w:r>
    </w:p>
    <w:p w14:paraId="4D0F4D25" w14:textId="5F0F5AAF" w:rsidR="0041758F" w:rsidRDefault="0041758F">
      <w:r>
        <w:br w:type="page"/>
      </w:r>
    </w:p>
    <w:p w14:paraId="7D0D1591" w14:textId="77777777" w:rsidR="00E8348C" w:rsidRPr="009440D0" w:rsidRDefault="00E8348C" w:rsidP="00E8348C">
      <w:pPr>
        <w:rPr>
          <w:b/>
          <w:bCs/>
          <w:color w:val="000000" w:themeColor="text1"/>
        </w:rPr>
      </w:pPr>
      <w:r w:rsidRPr="009440D0">
        <w:rPr>
          <w:b/>
          <w:bCs/>
        </w:rPr>
        <w:lastRenderedPageBreak/>
        <w:t>Rebecca Bradburn</w:t>
      </w:r>
    </w:p>
    <w:p w14:paraId="1EC1B46C" w14:textId="6D246847" w:rsidR="00E8348C" w:rsidRPr="00DD7EA0" w:rsidRDefault="00E8348C" w:rsidP="00E8348C">
      <w:pPr>
        <w:rPr>
          <w:color w:val="000000" w:themeColor="text1"/>
        </w:rPr>
      </w:pPr>
      <w:r w:rsidRPr="00DD7EA0">
        <w:t xml:space="preserve">Asset acquisition / </w:t>
      </w:r>
      <w:r>
        <w:t>l</w:t>
      </w:r>
      <w:r w:rsidRPr="00DD7EA0">
        <w:t xml:space="preserve">evel </w:t>
      </w:r>
      <w:r>
        <w:t>design.</w:t>
      </w:r>
    </w:p>
    <w:p w14:paraId="0833551A" w14:textId="77777777" w:rsidR="00E8348C" w:rsidRPr="009440D0" w:rsidRDefault="00E8348C" w:rsidP="00E8348C">
      <w:pPr>
        <w:rPr>
          <w:b/>
          <w:bCs/>
          <w:color w:val="000000" w:themeColor="text1"/>
        </w:rPr>
      </w:pPr>
      <w:r w:rsidRPr="009440D0">
        <w:rPr>
          <w:b/>
          <w:bCs/>
        </w:rPr>
        <w:t xml:space="preserve">Alex Feetham </w:t>
      </w:r>
    </w:p>
    <w:p w14:paraId="3A72297E" w14:textId="74A81CC4" w:rsidR="009440D0" w:rsidRDefault="00E8348C" w:rsidP="00E8348C">
      <w:r w:rsidRPr="00DD7EA0">
        <w:t>Gameplay / Controls</w:t>
      </w:r>
      <w:r w:rsidR="009440D0">
        <w:t>.</w:t>
      </w:r>
    </w:p>
    <w:p w14:paraId="3B7A5F3D" w14:textId="4CEA5620" w:rsidR="009440D0" w:rsidRPr="009440D0" w:rsidRDefault="009440D0" w:rsidP="00E8348C">
      <w:r>
        <w:t>Documentation.</w:t>
      </w:r>
    </w:p>
    <w:p w14:paraId="08FBDBFC" w14:textId="36330751" w:rsidR="00FD3FF7" w:rsidRPr="00FD3FF7" w:rsidRDefault="009207F7" w:rsidP="00FD3FF7">
      <w:pPr>
        <w:pStyle w:val="Heading1"/>
      </w:pPr>
      <w:bookmarkStart w:id="14" w:name="_Toc36826153"/>
      <w:r>
        <w:t>Research</w:t>
      </w:r>
      <w:bookmarkEnd w:id="14"/>
    </w:p>
    <w:p w14:paraId="28727AB6" w14:textId="3A3D3513" w:rsidR="00E8348C" w:rsidRDefault="0041758F" w:rsidP="0041758F">
      <w:pPr>
        <w:pStyle w:val="Heading2"/>
      </w:pPr>
      <w:bookmarkStart w:id="15" w:name="_Toc36826154"/>
      <w:r>
        <w:t>Non-Virtual Reality</w:t>
      </w:r>
      <w:r w:rsidR="00FD3FF7">
        <w:t xml:space="preserve"> Games</w:t>
      </w:r>
      <w:bookmarkEnd w:id="15"/>
    </w:p>
    <w:p w14:paraId="747C06C3" w14:textId="4AEA2906" w:rsidR="0041758F" w:rsidRDefault="0041758F" w:rsidP="0041758F">
      <w:pPr>
        <w:pStyle w:val="Heading3"/>
      </w:pPr>
      <w:bookmarkStart w:id="16" w:name="_Toc36826155"/>
      <w:r>
        <w:t>Ecco the Dolphin</w:t>
      </w:r>
      <w:bookmarkEnd w:id="16"/>
    </w:p>
    <w:p w14:paraId="1E728B4B" w14:textId="59C6B8BD" w:rsidR="0041758F" w:rsidRPr="00AD0562" w:rsidRDefault="00AD0562" w:rsidP="00A47D36">
      <w:pPr>
        <w:pStyle w:val="ListParagraph"/>
      </w:pPr>
      <w:r w:rsidRPr="00AD0562">
        <w:t>Platform –</w:t>
      </w:r>
      <w:r w:rsidR="0041758F" w:rsidRPr="00AD0562">
        <w:t xml:space="preserve"> Sega</w:t>
      </w:r>
    </w:p>
    <w:p w14:paraId="2B569137" w14:textId="724A1FF1" w:rsidR="0041758F" w:rsidRPr="00AA414D" w:rsidRDefault="00AD0562" w:rsidP="00A47D36">
      <w:pPr>
        <w:pStyle w:val="ListParagraph"/>
      </w:pPr>
      <w:r>
        <w:t>A</w:t>
      </w:r>
      <w:r w:rsidRPr="00AD0562">
        <w:t xml:space="preserve">rt Style – </w:t>
      </w:r>
      <w:r w:rsidR="0041758F" w:rsidRPr="002E2B06">
        <w:rPr>
          <w:szCs w:val="20"/>
        </w:rPr>
        <w:t>2</w:t>
      </w:r>
      <w:r w:rsidR="0041758F" w:rsidRPr="00AA414D">
        <w:t>D</w:t>
      </w:r>
    </w:p>
    <w:p w14:paraId="3227BF41" w14:textId="5FA29D08" w:rsidR="0041758F" w:rsidRPr="0041758F" w:rsidRDefault="0041758F" w:rsidP="00A47D36">
      <w:pPr>
        <w:pStyle w:val="ListParagraph"/>
      </w:pPr>
      <w:r w:rsidRPr="00AA414D">
        <w:t>Underwater based game where a dolphin uses sonar to save other dolphins.</w:t>
      </w:r>
    </w:p>
    <w:p w14:paraId="45471574" w14:textId="77777777" w:rsidR="00C14414" w:rsidRDefault="0041758F" w:rsidP="00C14414">
      <w:pPr>
        <w:keepNext/>
        <w:jc w:val="center"/>
      </w:pPr>
      <w:r>
        <w:rPr>
          <w:noProof/>
        </w:rPr>
        <w:drawing>
          <wp:inline distT="0" distB="0" distL="0" distR="0" wp14:anchorId="5AE8DC35" wp14:editId="3254CC26">
            <wp:extent cx="3133725" cy="2207854"/>
            <wp:effectExtent l="0" t="0" r="0" b="2540"/>
            <wp:docPr id="374433773" name="Picture 171500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003155"/>
                    <pic:cNvPicPr/>
                  </pic:nvPicPr>
                  <pic:blipFill>
                    <a:blip r:embed="rId10">
                      <a:extLst>
                        <a:ext uri="{28A0092B-C50C-407E-A947-70E740481C1C}">
                          <a14:useLocalDpi xmlns:a14="http://schemas.microsoft.com/office/drawing/2010/main"/>
                        </a:ext>
                      </a:extLst>
                    </a:blip>
                    <a:stretch>
                      <a:fillRect/>
                    </a:stretch>
                  </pic:blipFill>
                  <pic:spPr>
                    <a:xfrm>
                      <a:off x="0" y="0"/>
                      <a:ext cx="3133725" cy="2207854"/>
                    </a:xfrm>
                    <a:prstGeom prst="rect">
                      <a:avLst/>
                    </a:prstGeom>
                  </pic:spPr>
                </pic:pic>
              </a:graphicData>
            </a:graphic>
          </wp:inline>
        </w:drawing>
      </w:r>
    </w:p>
    <w:p w14:paraId="075101AE" w14:textId="64B732E9" w:rsidR="0041758F" w:rsidRPr="002E2B06" w:rsidRDefault="00C14414" w:rsidP="002E2B06">
      <w:pPr>
        <w:pStyle w:val="Caption"/>
        <w:jc w:val="center"/>
      </w:pPr>
      <w:r>
        <w:t xml:space="preserve">Image </w:t>
      </w:r>
      <w:r>
        <w:fldChar w:fldCharType="begin"/>
      </w:r>
      <w:r>
        <w:instrText xml:space="preserve"> SEQ Image \* ARABIC </w:instrText>
      </w:r>
      <w:r>
        <w:fldChar w:fldCharType="separate"/>
      </w:r>
      <w:r w:rsidR="002C1208">
        <w:rPr>
          <w:noProof/>
        </w:rPr>
        <w:t>2</w:t>
      </w:r>
      <w:r>
        <w:fldChar w:fldCharType="end"/>
      </w:r>
      <w:r>
        <w:t xml:space="preserve"> Ecc0 the Dolphin</w:t>
      </w:r>
    </w:p>
    <w:p w14:paraId="5D650DCE" w14:textId="08CF866F" w:rsidR="002E2B06" w:rsidRDefault="002E2B06">
      <w:bookmarkStart w:id="17" w:name="_Toc26978825"/>
      <w:r>
        <w:br w:type="page"/>
      </w:r>
    </w:p>
    <w:p w14:paraId="49BA1274" w14:textId="26ED9811" w:rsidR="0041758F" w:rsidRPr="004658D2" w:rsidRDefault="0041758F" w:rsidP="002E2B06">
      <w:pPr>
        <w:pStyle w:val="Heading3"/>
        <w:rPr>
          <w:rFonts w:eastAsia="Trebuchet MS"/>
        </w:rPr>
      </w:pPr>
      <w:bookmarkStart w:id="18" w:name="_Toc36826156"/>
      <w:r w:rsidRPr="004658D2">
        <w:rPr>
          <w:rFonts w:eastAsia="Trebuchet MS"/>
        </w:rPr>
        <w:lastRenderedPageBreak/>
        <w:t>Sub</w:t>
      </w:r>
      <w:r w:rsidR="00A47D36">
        <w:rPr>
          <w:rFonts w:eastAsia="Trebuchet MS"/>
        </w:rPr>
        <w:t>n</w:t>
      </w:r>
      <w:r w:rsidRPr="004658D2">
        <w:rPr>
          <w:rFonts w:eastAsia="Trebuchet MS"/>
        </w:rPr>
        <w:t>autica</w:t>
      </w:r>
      <w:bookmarkEnd w:id="17"/>
      <w:bookmarkEnd w:id="18"/>
    </w:p>
    <w:p w14:paraId="0262C65C" w14:textId="2750E618" w:rsidR="0041758F" w:rsidRPr="00AD0562" w:rsidRDefault="0041758F" w:rsidP="00A47D36">
      <w:pPr>
        <w:pStyle w:val="ListParagraph"/>
      </w:pPr>
      <w:r w:rsidRPr="00AD0562">
        <w:t>Platform</w:t>
      </w:r>
      <w:r w:rsidR="00AD0562">
        <w:t xml:space="preserve"> –</w:t>
      </w:r>
      <w:r w:rsidRPr="00AD0562">
        <w:t xml:space="preserve"> PC.</w:t>
      </w:r>
    </w:p>
    <w:p w14:paraId="22605F36" w14:textId="0F347BA7" w:rsidR="0041758F" w:rsidRPr="00AD0562" w:rsidRDefault="00AD0562" w:rsidP="00A47D36">
      <w:pPr>
        <w:pStyle w:val="ListParagraph"/>
      </w:pPr>
      <w:r>
        <w:t xml:space="preserve">Art Style – </w:t>
      </w:r>
      <w:r w:rsidR="0041758F" w:rsidRPr="00AD0562">
        <w:rPr>
          <w:szCs w:val="24"/>
        </w:rPr>
        <w:t>3</w:t>
      </w:r>
      <w:r w:rsidR="0041758F" w:rsidRPr="00AD0562">
        <w:t>D.</w:t>
      </w:r>
    </w:p>
    <w:p w14:paraId="66315F67" w14:textId="77777777" w:rsidR="0041758F" w:rsidRPr="00AD0562" w:rsidRDefault="0041758F" w:rsidP="00A47D36">
      <w:pPr>
        <w:pStyle w:val="ListParagraph"/>
      </w:pPr>
      <w:r w:rsidRPr="00AD0562">
        <w:t>Underwater game based on underwater survival.</w:t>
      </w:r>
    </w:p>
    <w:p w14:paraId="0F25D986" w14:textId="77777777" w:rsidR="0041758F" w:rsidRPr="00826351" w:rsidRDefault="0041758F" w:rsidP="0041758F">
      <w:pPr>
        <w:rPr>
          <w:szCs w:val="26"/>
        </w:rPr>
      </w:pPr>
    </w:p>
    <w:p w14:paraId="64228331" w14:textId="77777777" w:rsidR="002E2B06" w:rsidRDefault="0041758F" w:rsidP="002E2B06">
      <w:pPr>
        <w:keepNext/>
        <w:jc w:val="center"/>
      </w:pPr>
      <w:r>
        <w:rPr>
          <w:noProof/>
        </w:rPr>
        <w:drawing>
          <wp:inline distT="0" distB="0" distL="0" distR="0" wp14:anchorId="7A28A10C" wp14:editId="0C531005">
            <wp:extent cx="3894670" cy="2190750"/>
            <wp:effectExtent l="0" t="0" r="0" b="0"/>
            <wp:docPr id="1829630883" name="Picture 55566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668284"/>
                    <pic:cNvPicPr/>
                  </pic:nvPicPr>
                  <pic:blipFill>
                    <a:blip r:embed="rId11" cstate="print">
                      <a:extLst>
                        <a:ext uri="{28A0092B-C50C-407E-A947-70E740481C1C}">
                          <a14:useLocalDpi xmlns:a14="http://schemas.microsoft.com/office/drawing/2010/main"/>
                        </a:ext>
                      </a:extLst>
                    </a:blip>
                    <a:stretch>
                      <a:fillRect/>
                    </a:stretch>
                  </pic:blipFill>
                  <pic:spPr>
                    <a:xfrm>
                      <a:off x="0" y="0"/>
                      <a:ext cx="3913665" cy="2201435"/>
                    </a:xfrm>
                    <a:prstGeom prst="rect">
                      <a:avLst/>
                    </a:prstGeom>
                  </pic:spPr>
                </pic:pic>
              </a:graphicData>
            </a:graphic>
          </wp:inline>
        </w:drawing>
      </w:r>
    </w:p>
    <w:p w14:paraId="47AADF0A" w14:textId="660B1EDC" w:rsidR="002E2B06" w:rsidRDefault="002E2B06" w:rsidP="002E2B06">
      <w:pPr>
        <w:pStyle w:val="Caption"/>
        <w:jc w:val="center"/>
      </w:pPr>
      <w:r>
        <w:t xml:space="preserve">Image </w:t>
      </w:r>
      <w:r>
        <w:fldChar w:fldCharType="begin"/>
      </w:r>
      <w:r>
        <w:instrText xml:space="preserve"> SEQ Image \* ARABIC </w:instrText>
      </w:r>
      <w:r>
        <w:fldChar w:fldCharType="separate"/>
      </w:r>
      <w:r w:rsidR="002C1208">
        <w:rPr>
          <w:noProof/>
        </w:rPr>
        <w:t>3</w:t>
      </w:r>
      <w:r>
        <w:fldChar w:fldCharType="end"/>
      </w:r>
      <w:r>
        <w:t xml:space="preserve"> </w:t>
      </w:r>
      <w:r w:rsidR="004D4CB3">
        <w:t>Subnautica</w:t>
      </w:r>
    </w:p>
    <w:p w14:paraId="103BDD58" w14:textId="77777777" w:rsidR="0041758F" w:rsidRPr="004658D2" w:rsidRDefault="0041758F" w:rsidP="002E2B06">
      <w:pPr>
        <w:pStyle w:val="Heading3"/>
        <w:rPr>
          <w:rFonts w:eastAsia="Trebuchet MS"/>
        </w:rPr>
      </w:pPr>
      <w:bookmarkStart w:id="19" w:name="_Toc26978826"/>
      <w:bookmarkStart w:id="20" w:name="_Toc36826157"/>
      <w:r w:rsidRPr="004658D2">
        <w:rPr>
          <w:rFonts w:eastAsia="Trebuchet MS"/>
        </w:rPr>
        <w:t>Song of the deep</w:t>
      </w:r>
      <w:bookmarkEnd w:id="19"/>
      <w:bookmarkEnd w:id="20"/>
    </w:p>
    <w:p w14:paraId="369457B9" w14:textId="0A7C399B" w:rsidR="002E2B06" w:rsidRPr="002E2B06" w:rsidRDefault="0041758F" w:rsidP="00A47D36">
      <w:pPr>
        <w:pStyle w:val="ListParagraph"/>
      </w:pPr>
      <w:r w:rsidRPr="002E2B06">
        <w:t>Indie game for PC.</w:t>
      </w:r>
    </w:p>
    <w:p w14:paraId="5ABAA721" w14:textId="1135704E" w:rsidR="002E2B06" w:rsidRPr="002E2B06" w:rsidRDefault="002E2B06" w:rsidP="00A47D36">
      <w:pPr>
        <w:pStyle w:val="ListParagraph"/>
      </w:pPr>
      <w:r>
        <w:t>Art Style – 2D</w:t>
      </w:r>
    </w:p>
    <w:p w14:paraId="4AEAC88C" w14:textId="2CA028AB" w:rsidR="0041758F" w:rsidRPr="00A47D36" w:rsidRDefault="0041758F" w:rsidP="00A47D36">
      <w:pPr>
        <w:pStyle w:val="ListParagraph"/>
      </w:pPr>
      <w:r w:rsidRPr="002E2B06">
        <w:t>Underwater platform action game.</w:t>
      </w:r>
    </w:p>
    <w:p w14:paraId="7F5F61A6" w14:textId="77777777" w:rsidR="00A47D36" w:rsidRDefault="00A47D36" w:rsidP="00A47D36">
      <w:pPr>
        <w:keepNext/>
        <w:jc w:val="center"/>
      </w:pPr>
      <w:r>
        <w:rPr>
          <w:noProof/>
        </w:rPr>
        <w:drawing>
          <wp:inline distT="0" distB="0" distL="0" distR="0" wp14:anchorId="340F375A" wp14:editId="46CB34D7">
            <wp:extent cx="4038600" cy="2271713"/>
            <wp:effectExtent l="0" t="0" r="0" b="0"/>
            <wp:docPr id="580653974" name="Picture 3060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12352"/>
                    <pic:cNvPicPr/>
                  </pic:nvPicPr>
                  <pic:blipFill>
                    <a:blip r:embed="rId12">
                      <a:extLst>
                        <a:ext uri="{28A0092B-C50C-407E-A947-70E740481C1C}">
                          <a14:useLocalDpi xmlns:a14="http://schemas.microsoft.com/office/drawing/2010/main"/>
                        </a:ext>
                      </a:extLst>
                    </a:blip>
                    <a:stretch>
                      <a:fillRect/>
                    </a:stretch>
                  </pic:blipFill>
                  <pic:spPr>
                    <a:xfrm>
                      <a:off x="0" y="0"/>
                      <a:ext cx="4038600" cy="2271713"/>
                    </a:xfrm>
                    <a:prstGeom prst="rect">
                      <a:avLst/>
                    </a:prstGeom>
                  </pic:spPr>
                </pic:pic>
              </a:graphicData>
            </a:graphic>
          </wp:inline>
        </w:drawing>
      </w:r>
    </w:p>
    <w:p w14:paraId="1744F0A8" w14:textId="13529F22" w:rsidR="00A47D36" w:rsidRPr="00A47D36" w:rsidRDefault="00A47D36" w:rsidP="00A47D36">
      <w:pPr>
        <w:pStyle w:val="Caption"/>
        <w:jc w:val="center"/>
        <w:rPr>
          <w:szCs w:val="26"/>
        </w:rPr>
      </w:pPr>
      <w:r>
        <w:t xml:space="preserve">Image </w:t>
      </w:r>
      <w:r>
        <w:fldChar w:fldCharType="begin"/>
      </w:r>
      <w:r>
        <w:instrText xml:space="preserve"> SEQ Image \* ARABIC </w:instrText>
      </w:r>
      <w:r>
        <w:fldChar w:fldCharType="separate"/>
      </w:r>
      <w:r w:rsidR="002C1208">
        <w:rPr>
          <w:noProof/>
        </w:rPr>
        <w:t>4</w:t>
      </w:r>
      <w:r>
        <w:fldChar w:fldCharType="end"/>
      </w:r>
      <w:r>
        <w:t xml:space="preserve"> Song of the Deep</w:t>
      </w:r>
    </w:p>
    <w:p w14:paraId="2C1C7608" w14:textId="77777777" w:rsidR="0041758F" w:rsidRPr="005426A6" w:rsidRDefault="0041758F" w:rsidP="0041758F">
      <w:pPr>
        <w:rPr>
          <w:szCs w:val="26"/>
        </w:rPr>
      </w:pPr>
    </w:p>
    <w:p w14:paraId="14349CDB" w14:textId="77777777" w:rsidR="0041758F" w:rsidRPr="0041758F" w:rsidRDefault="0041758F" w:rsidP="0041758F"/>
    <w:p w14:paraId="151786BE" w14:textId="3841F5C4" w:rsidR="0041758F" w:rsidRDefault="0041758F" w:rsidP="00A47D36">
      <w:pPr>
        <w:pStyle w:val="Heading2"/>
      </w:pPr>
      <w:bookmarkStart w:id="21" w:name="_Toc36826158"/>
      <w:r>
        <w:lastRenderedPageBreak/>
        <w:t>Virtual Reality</w:t>
      </w:r>
      <w:r w:rsidR="00FD3FF7">
        <w:t xml:space="preserve"> Games</w:t>
      </w:r>
      <w:bookmarkEnd w:id="21"/>
    </w:p>
    <w:p w14:paraId="68E81B11" w14:textId="1EE4782E" w:rsidR="00A47D36" w:rsidRDefault="00A47D36" w:rsidP="00A47D36">
      <w:pPr>
        <w:pStyle w:val="Heading3"/>
      </w:pPr>
      <w:bookmarkStart w:id="22" w:name="_Toc36826159"/>
      <w:r>
        <w:t>Titanic VR</w:t>
      </w:r>
      <w:bookmarkEnd w:id="22"/>
    </w:p>
    <w:p w14:paraId="3DE33F19" w14:textId="5845D298" w:rsidR="00A47D36" w:rsidRDefault="00A47D36" w:rsidP="00A47D36">
      <w:pPr>
        <w:pStyle w:val="ListParagraph"/>
      </w:pPr>
      <w:r>
        <w:t>Platform – PC</w:t>
      </w:r>
    </w:p>
    <w:p w14:paraId="09ACF494" w14:textId="22C69788" w:rsidR="00A47D36" w:rsidRDefault="00A47D36" w:rsidP="00A47D36">
      <w:pPr>
        <w:pStyle w:val="ListParagraph"/>
      </w:pPr>
      <w:r>
        <w:t>Art Style – 3D</w:t>
      </w:r>
    </w:p>
    <w:p w14:paraId="37B00696" w14:textId="06788B2C" w:rsidR="00A47D36" w:rsidRDefault="00A47D36" w:rsidP="00A47D36">
      <w:pPr>
        <w:pStyle w:val="ListParagraph"/>
      </w:pPr>
      <w:r>
        <w:t>Underwater submarine exploration of the SS Titanic</w:t>
      </w:r>
    </w:p>
    <w:p w14:paraId="6B8C8C77" w14:textId="77777777" w:rsidR="00A47D36" w:rsidRDefault="00A47D36" w:rsidP="00A47D36">
      <w:pPr>
        <w:keepNext/>
        <w:jc w:val="center"/>
      </w:pPr>
      <w:r>
        <w:rPr>
          <w:noProof/>
        </w:rPr>
        <w:drawing>
          <wp:inline distT="0" distB="0" distL="0" distR="0" wp14:anchorId="754A3F2F" wp14:editId="3C66D3D4">
            <wp:extent cx="4295775" cy="2405634"/>
            <wp:effectExtent l="0" t="0" r="0" b="0"/>
            <wp:docPr id="579702559" name="Picture 81262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623860"/>
                    <pic:cNvPicPr/>
                  </pic:nvPicPr>
                  <pic:blipFill>
                    <a:blip r:embed="rId13">
                      <a:extLst>
                        <a:ext uri="{28A0092B-C50C-407E-A947-70E740481C1C}">
                          <a14:useLocalDpi xmlns:a14="http://schemas.microsoft.com/office/drawing/2010/main"/>
                        </a:ext>
                      </a:extLst>
                    </a:blip>
                    <a:stretch>
                      <a:fillRect/>
                    </a:stretch>
                  </pic:blipFill>
                  <pic:spPr>
                    <a:xfrm>
                      <a:off x="0" y="0"/>
                      <a:ext cx="4295775" cy="2405634"/>
                    </a:xfrm>
                    <a:prstGeom prst="rect">
                      <a:avLst/>
                    </a:prstGeom>
                  </pic:spPr>
                </pic:pic>
              </a:graphicData>
            </a:graphic>
          </wp:inline>
        </w:drawing>
      </w:r>
    </w:p>
    <w:p w14:paraId="597FC9DC" w14:textId="05C2FC70" w:rsidR="00A47D36" w:rsidRDefault="00A47D36" w:rsidP="00A47D36">
      <w:pPr>
        <w:pStyle w:val="Caption"/>
        <w:jc w:val="center"/>
      </w:pPr>
      <w:r>
        <w:t xml:space="preserve">Image </w:t>
      </w:r>
      <w:r>
        <w:fldChar w:fldCharType="begin"/>
      </w:r>
      <w:r>
        <w:instrText xml:space="preserve"> SEQ Image \* ARABIC </w:instrText>
      </w:r>
      <w:r>
        <w:fldChar w:fldCharType="separate"/>
      </w:r>
      <w:r w:rsidR="002C1208">
        <w:rPr>
          <w:noProof/>
        </w:rPr>
        <w:t>5</w:t>
      </w:r>
      <w:r>
        <w:fldChar w:fldCharType="end"/>
      </w:r>
      <w:r>
        <w:t xml:space="preserve"> Titanic VR</w:t>
      </w:r>
    </w:p>
    <w:p w14:paraId="3714A719" w14:textId="47B0580A" w:rsidR="00A47D36" w:rsidRDefault="00A47D36" w:rsidP="00A47D36">
      <w:pPr>
        <w:pStyle w:val="Heading3"/>
      </w:pPr>
      <w:bookmarkStart w:id="23" w:name="_Toc36826160"/>
      <w:r>
        <w:t>Sub</w:t>
      </w:r>
      <w:r w:rsidR="00EE54DB">
        <w:t>n</w:t>
      </w:r>
      <w:r>
        <w:t>autica</w:t>
      </w:r>
      <w:r w:rsidR="00EE54DB">
        <w:t>: Below Zero</w:t>
      </w:r>
      <w:bookmarkEnd w:id="23"/>
    </w:p>
    <w:p w14:paraId="532E3FF0" w14:textId="435B9F0B" w:rsidR="00EE54DB" w:rsidRDefault="00EE54DB" w:rsidP="00EE54DB">
      <w:pPr>
        <w:pStyle w:val="ListParagraph"/>
      </w:pPr>
      <w:r>
        <w:t>Platform – PC</w:t>
      </w:r>
    </w:p>
    <w:p w14:paraId="2CF15079" w14:textId="4E2F107C" w:rsidR="00EE54DB" w:rsidRDefault="00412707" w:rsidP="00EE54DB">
      <w:pPr>
        <w:pStyle w:val="ListParagraph"/>
      </w:pPr>
      <w:r>
        <w:t>Art Style – 3D</w:t>
      </w:r>
    </w:p>
    <w:p w14:paraId="7E983A50" w14:textId="7C958CAF" w:rsidR="00412707" w:rsidRDefault="00412707" w:rsidP="00EE54DB">
      <w:pPr>
        <w:pStyle w:val="ListParagraph"/>
      </w:pPr>
      <w:r>
        <w:t>Underwater game based on underwater survival with elements of horror.</w:t>
      </w:r>
    </w:p>
    <w:p w14:paraId="75F9E3C5" w14:textId="77777777" w:rsidR="00412707" w:rsidRDefault="00412707" w:rsidP="00412707">
      <w:pPr>
        <w:keepNext/>
        <w:jc w:val="center"/>
      </w:pPr>
      <w:r>
        <w:rPr>
          <w:noProof/>
        </w:rPr>
        <w:drawing>
          <wp:inline distT="0" distB="0" distL="0" distR="0" wp14:anchorId="5EAE2AE1" wp14:editId="5AAFE63C">
            <wp:extent cx="4572000" cy="2562225"/>
            <wp:effectExtent l="0" t="0" r="0" b="0"/>
            <wp:docPr id="764502351" name="Picture 147283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833980"/>
                    <pic:cNvPicPr/>
                  </pic:nvPicPr>
                  <pic:blipFill>
                    <a:blip r:embed="rId14">
                      <a:extLst>
                        <a:ext uri="{28A0092B-C50C-407E-A947-70E740481C1C}">
                          <a14:useLocalDpi xmlns:a14="http://schemas.microsoft.com/office/drawing/2010/main"/>
                        </a:ext>
                      </a:extLst>
                    </a:blip>
                    <a:stretch>
                      <a:fillRect/>
                    </a:stretch>
                  </pic:blipFill>
                  <pic:spPr>
                    <a:xfrm>
                      <a:off x="0" y="0"/>
                      <a:ext cx="4572000" cy="2562225"/>
                    </a:xfrm>
                    <a:prstGeom prst="rect">
                      <a:avLst/>
                    </a:prstGeom>
                  </pic:spPr>
                </pic:pic>
              </a:graphicData>
            </a:graphic>
          </wp:inline>
        </w:drawing>
      </w:r>
    </w:p>
    <w:p w14:paraId="1042FFE7" w14:textId="3F6F9B42" w:rsidR="00412707" w:rsidRDefault="00412707" w:rsidP="00412707">
      <w:pPr>
        <w:pStyle w:val="Caption"/>
        <w:jc w:val="center"/>
      </w:pPr>
      <w:r>
        <w:t xml:space="preserve">Image </w:t>
      </w:r>
      <w:r>
        <w:fldChar w:fldCharType="begin"/>
      </w:r>
      <w:r>
        <w:instrText xml:space="preserve"> SEQ Image \* ARABIC </w:instrText>
      </w:r>
      <w:r>
        <w:fldChar w:fldCharType="separate"/>
      </w:r>
      <w:r w:rsidR="002C1208">
        <w:rPr>
          <w:noProof/>
        </w:rPr>
        <w:t>6</w:t>
      </w:r>
      <w:r>
        <w:fldChar w:fldCharType="end"/>
      </w:r>
      <w:r>
        <w:t xml:space="preserve"> Subnautica: Below Zero</w:t>
      </w:r>
    </w:p>
    <w:p w14:paraId="6D1F5A4B" w14:textId="52CAD231" w:rsidR="00412707" w:rsidRDefault="00412707" w:rsidP="00412707">
      <w:pPr>
        <w:pStyle w:val="Heading3"/>
      </w:pPr>
      <w:bookmarkStart w:id="24" w:name="_Toc36826161"/>
      <w:r>
        <w:lastRenderedPageBreak/>
        <w:t>theBlu</w:t>
      </w:r>
      <w:bookmarkEnd w:id="24"/>
    </w:p>
    <w:p w14:paraId="49EE7BF0" w14:textId="4AF2185B" w:rsidR="00412707" w:rsidRDefault="00412707" w:rsidP="00412707">
      <w:pPr>
        <w:pStyle w:val="ListParagraph"/>
      </w:pPr>
      <w:r>
        <w:t>Platform – PC</w:t>
      </w:r>
    </w:p>
    <w:p w14:paraId="449D40A9" w14:textId="18DCF6AD" w:rsidR="00412707" w:rsidRDefault="00412707" w:rsidP="00412707">
      <w:pPr>
        <w:pStyle w:val="ListParagraph"/>
      </w:pPr>
      <w:r>
        <w:t>Art Style – 3D</w:t>
      </w:r>
    </w:p>
    <w:p w14:paraId="6FF01819" w14:textId="36C5CA8E" w:rsidR="00412707" w:rsidRDefault="00412707" w:rsidP="00412707">
      <w:pPr>
        <w:pStyle w:val="ListParagraph"/>
      </w:pPr>
      <w:r>
        <w:t>Underwater game based on underwater survival with a horror theme</w:t>
      </w:r>
    </w:p>
    <w:p w14:paraId="439B2819" w14:textId="77777777" w:rsidR="00412707" w:rsidRDefault="00412707" w:rsidP="00412707">
      <w:pPr>
        <w:keepNext/>
        <w:jc w:val="center"/>
      </w:pPr>
      <w:r>
        <w:rPr>
          <w:noProof/>
        </w:rPr>
        <w:drawing>
          <wp:inline distT="0" distB="0" distL="0" distR="0" wp14:anchorId="6DB9E018" wp14:editId="44C5BBEF">
            <wp:extent cx="5486400" cy="3083560"/>
            <wp:effectExtent l="0" t="0" r="0" b="2540"/>
            <wp:docPr id="1" name="Picture 1" descr="theBlu: Whale Encounter - Wevr Tran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Blu: Whale Encounter - Wevr Transport"/>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486400" cy="3083560"/>
                    </a:xfrm>
                    <a:prstGeom prst="rect">
                      <a:avLst/>
                    </a:prstGeom>
                    <a:noFill/>
                    <a:ln>
                      <a:noFill/>
                    </a:ln>
                  </pic:spPr>
                </pic:pic>
              </a:graphicData>
            </a:graphic>
          </wp:inline>
        </w:drawing>
      </w:r>
    </w:p>
    <w:p w14:paraId="5CF88D17" w14:textId="367EAF76" w:rsidR="00412707" w:rsidRDefault="00412707" w:rsidP="00412707">
      <w:pPr>
        <w:pStyle w:val="Caption"/>
        <w:jc w:val="center"/>
      </w:pPr>
      <w:r>
        <w:t xml:space="preserve">Image </w:t>
      </w:r>
      <w:r>
        <w:fldChar w:fldCharType="begin"/>
      </w:r>
      <w:r>
        <w:instrText xml:space="preserve"> SEQ Image \* ARABIC </w:instrText>
      </w:r>
      <w:r>
        <w:fldChar w:fldCharType="separate"/>
      </w:r>
      <w:r w:rsidR="002C1208">
        <w:rPr>
          <w:noProof/>
        </w:rPr>
        <w:t>7</w:t>
      </w:r>
      <w:r>
        <w:fldChar w:fldCharType="end"/>
      </w:r>
      <w:r>
        <w:t xml:space="preserve"> theBlu</w:t>
      </w:r>
    </w:p>
    <w:p w14:paraId="79B73EBC" w14:textId="3B66843A" w:rsidR="00412707" w:rsidRDefault="00412707" w:rsidP="00412707">
      <w:pPr>
        <w:pStyle w:val="Heading3"/>
      </w:pPr>
      <w:bookmarkStart w:id="25" w:name="_Toc36826162"/>
      <w:r>
        <w:t>The Deep</w:t>
      </w:r>
      <w:bookmarkEnd w:id="25"/>
    </w:p>
    <w:p w14:paraId="66EB77F0" w14:textId="4C4431AA" w:rsidR="00412707" w:rsidRDefault="00412707" w:rsidP="00412707">
      <w:pPr>
        <w:pStyle w:val="ListParagraph"/>
      </w:pPr>
      <w:r>
        <w:t>Platform – PlayStation VR</w:t>
      </w:r>
    </w:p>
    <w:p w14:paraId="6F323101" w14:textId="440C1965" w:rsidR="009207F7" w:rsidRDefault="009207F7" w:rsidP="00412707">
      <w:pPr>
        <w:pStyle w:val="ListParagraph"/>
      </w:pPr>
      <w:r>
        <w:t>3D</w:t>
      </w:r>
    </w:p>
    <w:p w14:paraId="1F37010C" w14:textId="301464E8" w:rsidR="009207F7" w:rsidRDefault="009207F7" w:rsidP="00412707">
      <w:pPr>
        <w:pStyle w:val="ListParagraph"/>
      </w:pPr>
      <w:r>
        <w:t>Underwater game based on underwater survival with elements of horror</w:t>
      </w:r>
    </w:p>
    <w:p w14:paraId="0BA8424F" w14:textId="77777777" w:rsidR="009207F7" w:rsidRDefault="009207F7" w:rsidP="009207F7">
      <w:pPr>
        <w:keepNext/>
        <w:jc w:val="center"/>
      </w:pPr>
      <w:r>
        <w:rPr>
          <w:noProof/>
        </w:rPr>
        <w:drawing>
          <wp:inline distT="0" distB="0" distL="0" distR="0" wp14:anchorId="73131928" wp14:editId="1DE5BA85">
            <wp:extent cx="4013200" cy="2257425"/>
            <wp:effectExtent l="0" t="0" r="6350" b="9525"/>
            <wp:docPr id="511478302" name="Picture 173427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276576"/>
                    <pic:cNvPicPr/>
                  </pic:nvPicPr>
                  <pic:blipFill>
                    <a:blip r:embed="rId16">
                      <a:extLst>
                        <a:ext uri="{28A0092B-C50C-407E-A947-70E740481C1C}">
                          <a14:useLocalDpi xmlns:a14="http://schemas.microsoft.com/office/drawing/2010/main"/>
                        </a:ext>
                      </a:extLst>
                    </a:blip>
                    <a:stretch>
                      <a:fillRect/>
                    </a:stretch>
                  </pic:blipFill>
                  <pic:spPr>
                    <a:xfrm>
                      <a:off x="0" y="0"/>
                      <a:ext cx="4016214" cy="2259120"/>
                    </a:xfrm>
                    <a:prstGeom prst="rect">
                      <a:avLst/>
                    </a:prstGeom>
                  </pic:spPr>
                </pic:pic>
              </a:graphicData>
            </a:graphic>
          </wp:inline>
        </w:drawing>
      </w:r>
    </w:p>
    <w:p w14:paraId="196FE084" w14:textId="173D4405" w:rsidR="009207F7" w:rsidRDefault="009207F7" w:rsidP="009207F7">
      <w:pPr>
        <w:pStyle w:val="Caption"/>
        <w:jc w:val="center"/>
      </w:pPr>
      <w:r>
        <w:t xml:space="preserve">Image </w:t>
      </w:r>
      <w:r>
        <w:fldChar w:fldCharType="begin"/>
      </w:r>
      <w:r>
        <w:instrText xml:space="preserve"> SEQ Image \* ARABIC </w:instrText>
      </w:r>
      <w:r>
        <w:fldChar w:fldCharType="separate"/>
      </w:r>
      <w:r w:rsidR="002C1208">
        <w:rPr>
          <w:noProof/>
        </w:rPr>
        <w:t>8</w:t>
      </w:r>
      <w:r>
        <w:fldChar w:fldCharType="end"/>
      </w:r>
      <w:r>
        <w:t xml:space="preserve"> The Deep</w:t>
      </w:r>
    </w:p>
    <w:p w14:paraId="411D5BA3" w14:textId="36BC4D85" w:rsidR="009207F7" w:rsidRDefault="0021488C" w:rsidP="009207F7">
      <w:pPr>
        <w:pStyle w:val="Heading2"/>
      </w:pPr>
      <w:bookmarkStart w:id="26" w:name="_Toc36826163"/>
      <w:r>
        <w:lastRenderedPageBreak/>
        <w:t>Findings</w:t>
      </w:r>
      <w:bookmarkEnd w:id="26"/>
    </w:p>
    <w:p w14:paraId="4D58D5A8" w14:textId="7B9DEF99" w:rsidR="009207F7" w:rsidRDefault="009207F7" w:rsidP="009207F7">
      <w:r>
        <w:t>A common theme amongst these examples is that many of them involve an element of horror, this is especially the case for the VR examples. Even though there may be no intention of inciting fear in our experience, the user may still feel uneasy as many of the above examples shown above are horror based.</w:t>
      </w:r>
    </w:p>
    <w:p w14:paraId="640963AC" w14:textId="1231375D" w:rsidR="009207F7" w:rsidRDefault="009207F7" w:rsidP="009207F7">
      <w:r>
        <w:t>Our project aims to avoid instigating a sense of fear, the experience will instead be focused on educating the user about the different species and structures that can be found within the Mariana Trench as they descend towards the seabed. The user will also have full control over the lighting so that they can continue their discovery, deep within the depths of the Trench.</w:t>
      </w:r>
    </w:p>
    <w:p w14:paraId="0525A289" w14:textId="24E5A027" w:rsidR="00704E79" w:rsidRDefault="00F05C6E" w:rsidP="00F05C6E">
      <w:pPr>
        <w:pStyle w:val="Heading1"/>
        <w:rPr>
          <w:rFonts w:eastAsia="Trebuchet MS"/>
        </w:rPr>
      </w:pPr>
      <w:r>
        <w:rPr>
          <w:rFonts w:eastAsia="Trebuchet MS"/>
        </w:rPr>
        <w:t>Our Project</w:t>
      </w:r>
    </w:p>
    <w:p w14:paraId="183DAF05" w14:textId="3663C291" w:rsidR="00F05C6E" w:rsidRDefault="00F05C6E" w:rsidP="00F05C6E">
      <w:pPr>
        <w:pStyle w:val="Heading2"/>
      </w:pPr>
      <w:r>
        <w:t>Elevator Pitch</w:t>
      </w:r>
    </w:p>
    <w:p w14:paraId="2C2BFBEF" w14:textId="07E8181B" w:rsidR="00F05C6E" w:rsidRDefault="00F05C6E" w:rsidP="00F05C6E">
      <w:r>
        <w:t>An underwater adventure experience where the user explores Challenger Deep, an area within the Mariana Trench. They will be travelling in a submarine and will be tasked with picking up samples from the ocean floor.</w:t>
      </w:r>
    </w:p>
    <w:p w14:paraId="6DF166CC" w14:textId="4129CF66" w:rsidR="00322545" w:rsidRDefault="00322545" w:rsidP="00322545">
      <w:pPr>
        <w:pStyle w:val="Heading2"/>
      </w:pPr>
      <w:r>
        <w:t>Detailed Description</w:t>
      </w:r>
    </w:p>
    <w:p w14:paraId="6532813E" w14:textId="77777777" w:rsidR="00322545" w:rsidRPr="00826351" w:rsidRDefault="00322545" w:rsidP="00322545">
      <w:r>
        <w:t>The Mariana Trench expedition is</w:t>
      </w:r>
      <w:r w:rsidRPr="00826351">
        <w:t xml:space="preserve"> an underwater adventure. The Mariana </w:t>
      </w:r>
      <w:r>
        <w:t>T</w:t>
      </w:r>
      <w:r w:rsidRPr="00826351">
        <w:t>rench is the deepest underwater trench that we know of</w:t>
      </w:r>
      <w:r>
        <w:t xml:space="preserve">, with </w:t>
      </w:r>
      <w:r w:rsidRPr="00826351">
        <w:t>less than a handful people hav</w:t>
      </w:r>
      <w:r>
        <w:t>ing</w:t>
      </w:r>
      <w:r w:rsidRPr="00826351">
        <w:t xml:space="preserve"> been down there </w:t>
      </w:r>
      <w:r>
        <w:t>and experienced</w:t>
      </w:r>
      <w:r w:rsidRPr="00826351">
        <w:t xml:space="preserve"> what lies </w:t>
      </w:r>
      <w:r>
        <w:t xml:space="preserve">within, we wanted to create an experience that made this opportunity more accessible. </w:t>
      </w:r>
    </w:p>
    <w:p w14:paraId="7C0656B7" w14:textId="43E88E18" w:rsidR="00322545" w:rsidRDefault="00322545" w:rsidP="00322545">
      <w:r w:rsidRPr="00826351">
        <w:t xml:space="preserve">We want to </w:t>
      </w:r>
      <w:r>
        <w:t>provide</w:t>
      </w:r>
      <w:r w:rsidRPr="00826351">
        <w:t xml:space="preserve"> users a</w:t>
      </w:r>
      <w:r>
        <w:t>ccess to a</w:t>
      </w:r>
      <w:r w:rsidRPr="00826351">
        <w:t xml:space="preserve"> rare experience by </w:t>
      </w:r>
      <w:r>
        <w:t>simulating</w:t>
      </w:r>
      <w:r w:rsidRPr="00826351">
        <w:t xml:space="preserve"> the Mariana </w:t>
      </w:r>
      <w:r>
        <w:t>T</w:t>
      </w:r>
      <w:r w:rsidRPr="00826351">
        <w:t>rench in a 3</w:t>
      </w:r>
      <w:r>
        <w:t>D e</w:t>
      </w:r>
      <w:r w:rsidRPr="00826351">
        <w:t xml:space="preserve">nvironment and </w:t>
      </w:r>
      <w:r>
        <w:t xml:space="preserve">providing them with </w:t>
      </w:r>
      <w:r w:rsidRPr="00826351">
        <w:t xml:space="preserve">an immersive </w:t>
      </w:r>
      <w:r>
        <w:t>experience in which</w:t>
      </w:r>
      <w:r w:rsidRPr="00826351">
        <w:t xml:space="preserve"> they will </w:t>
      </w:r>
      <w:r>
        <w:t xml:space="preserve">be able to </w:t>
      </w:r>
      <w:r w:rsidRPr="00826351">
        <w:t xml:space="preserve">see rare underwater life, ship wrecks lost for decades, and </w:t>
      </w:r>
      <w:r>
        <w:t>experience the very depths</w:t>
      </w:r>
      <w:r w:rsidRPr="00826351">
        <w:t xml:space="preserve"> of the deepest known place on earth.</w:t>
      </w:r>
    </w:p>
    <w:p w14:paraId="4BA00B1B" w14:textId="3605AFF4" w:rsidR="00787E45" w:rsidRDefault="00787E45" w:rsidP="00322545">
      <w:r>
        <w:t>We also want the project to be educational. We would like to use it to help get children interested in marine biology and marine conservation. One of the things found in the Challenger Deep exploration</w:t>
      </w:r>
      <w:r w:rsidR="00906A05">
        <w:t>, almost 11 thousand meters deep, was a plastic bag! We want our project to also educate people about this because it is a huge problem globally and affects all of us.</w:t>
      </w:r>
    </w:p>
    <w:p w14:paraId="6A316F77" w14:textId="11421A17" w:rsidR="001D16C9" w:rsidRDefault="001D16C9" w:rsidP="001D16C9">
      <w:pPr>
        <w:pStyle w:val="Heading2"/>
      </w:pPr>
      <w:r>
        <w:t>What makes this project unique?</w:t>
      </w:r>
    </w:p>
    <w:p w14:paraId="471F17F6" w14:textId="2E278A95" w:rsidR="001D16C9" w:rsidRDefault="001D16C9" w:rsidP="001D16C9">
      <w:r>
        <w:t>Our project aims to create an immersive experience with a focus on adventure, education, realism and exploration. We are trying to make what is very much a ‘rare experience’ accessible to everyone. A very small amount of people would ever get the opportunity in life to do this for real and we want to make it available to everyone.</w:t>
      </w:r>
    </w:p>
    <w:p w14:paraId="3DFC4E9F" w14:textId="1C295964" w:rsidR="000C3A97" w:rsidRDefault="000C3A97" w:rsidP="000C3A97">
      <w:pPr>
        <w:pStyle w:val="Heading1"/>
      </w:pPr>
      <w:r>
        <w:lastRenderedPageBreak/>
        <w:t>Story and Gameplay</w:t>
      </w:r>
    </w:p>
    <w:p w14:paraId="79570B65" w14:textId="49C9BF08" w:rsidR="000C3A97" w:rsidRDefault="00C34C1D" w:rsidP="00C34C1D">
      <w:pPr>
        <w:pStyle w:val="Heading2"/>
      </w:pPr>
      <w:r>
        <w:t>Story</w:t>
      </w:r>
    </w:p>
    <w:p w14:paraId="62DCDE90" w14:textId="77777777" w:rsidR="00C34C1D" w:rsidRPr="002A0C3A" w:rsidRDefault="00C34C1D" w:rsidP="00C34C1D">
      <w:r w:rsidRPr="002A0C3A">
        <w:t xml:space="preserve">The experience starts with </w:t>
      </w:r>
      <w:r>
        <w:t>the user being</w:t>
      </w:r>
      <w:r w:rsidRPr="002A0C3A">
        <w:t xml:space="preserve"> inside </w:t>
      </w:r>
      <w:r>
        <w:t>a</w:t>
      </w:r>
      <w:r w:rsidRPr="002A0C3A">
        <w:t xml:space="preserve"> submarine</w:t>
      </w:r>
      <w:r>
        <w:t xml:space="preserve"> that is</w:t>
      </w:r>
      <w:r w:rsidRPr="002A0C3A">
        <w:t xml:space="preserve"> connected to </w:t>
      </w:r>
      <w:r>
        <w:t>a</w:t>
      </w:r>
      <w:r w:rsidRPr="002A0C3A">
        <w:t xml:space="preserve"> boat.</w:t>
      </w:r>
    </w:p>
    <w:p w14:paraId="4E531A12" w14:textId="77777777" w:rsidR="00C34C1D" w:rsidRPr="002A0C3A" w:rsidRDefault="00C34C1D" w:rsidP="00C34C1D">
      <w:r w:rsidRPr="002A0C3A">
        <w:t>Once released</w:t>
      </w:r>
      <w:r>
        <w:t>, they</w:t>
      </w:r>
      <w:r w:rsidRPr="002A0C3A">
        <w:t xml:space="preserve"> </w:t>
      </w:r>
      <w:r>
        <w:t xml:space="preserve">will be </w:t>
      </w:r>
      <w:r w:rsidRPr="002A0C3A">
        <w:t xml:space="preserve"> placed into the water and slowly lowered to the sea floor</w:t>
      </w:r>
      <w:r>
        <w:t xml:space="preserve"> whilst attached to a winch </w:t>
      </w:r>
      <w:r w:rsidRPr="002A0C3A">
        <w:t>(</w:t>
      </w:r>
      <w:r>
        <w:t xml:space="preserve">Realistically this </w:t>
      </w:r>
      <w:r w:rsidRPr="002A0C3A">
        <w:t>would take around an hour)</w:t>
      </w:r>
      <w:r>
        <w:t xml:space="preserve">, </w:t>
      </w:r>
      <w:r w:rsidRPr="002A0C3A">
        <w:t xml:space="preserve">we will </w:t>
      </w:r>
      <w:r>
        <w:t>use f</w:t>
      </w:r>
      <w:r w:rsidRPr="002A0C3A">
        <w:t>ad</w:t>
      </w:r>
      <w:r>
        <w:t>ing between scenes</w:t>
      </w:r>
      <w:r w:rsidRPr="002A0C3A">
        <w:t xml:space="preserve"> to</w:t>
      </w:r>
      <w:r>
        <w:t xml:space="preserve"> show</w:t>
      </w:r>
      <w:r w:rsidRPr="002A0C3A">
        <w:t xml:space="preserve"> </w:t>
      </w:r>
      <w:r>
        <w:t xml:space="preserve">the </w:t>
      </w:r>
      <w:r w:rsidRPr="002A0C3A">
        <w:t>passage of time</w:t>
      </w:r>
      <w:r>
        <w:t xml:space="preserve"> and speed the journey up.</w:t>
      </w:r>
    </w:p>
    <w:p w14:paraId="24EA50C9" w14:textId="6BB37DEE" w:rsidR="00C34C1D" w:rsidRPr="00C34C1D" w:rsidRDefault="00C34C1D" w:rsidP="00C34C1D">
      <w:r w:rsidRPr="002A0C3A">
        <w:t>Once the sub has landed on the seabed, the player will</w:t>
      </w:r>
      <w:r>
        <w:t xml:space="preserve"> be</w:t>
      </w:r>
      <w:r w:rsidRPr="002A0C3A">
        <w:t xml:space="preserve"> disconnect</w:t>
      </w:r>
      <w:r>
        <w:t>ed from</w:t>
      </w:r>
      <w:r w:rsidRPr="002A0C3A">
        <w:t xml:space="preserve"> the </w:t>
      </w:r>
      <w:r>
        <w:t>winch</w:t>
      </w:r>
      <w:r w:rsidRPr="002A0C3A">
        <w:t xml:space="preserve"> and </w:t>
      </w:r>
      <w:r>
        <w:t xml:space="preserve">will </w:t>
      </w:r>
      <w:r w:rsidRPr="002A0C3A">
        <w:t>be able to explore</w:t>
      </w:r>
      <w:r>
        <w:t xml:space="preserve"> a section of</w:t>
      </w:r>
      <w:r w:rsidRPr="002A0C3A">
        <w:t xml:space="preserve"> the seabed for a limited time</w:t>
      </w:r>
      <w:r>
        <w:t>. Once this time is up,</w:t>
      </w:r>
      <w:r w:rsidRPr="002A0C3A">
        <w:t xml:space="preserve"> </w:t>
      </w:r>
      <w:r>
        <w:t>the player will be reconnected to the winch and will</w:t>
      </w:r>
      <w:r w:rsidRPr="002A0C3A">
        <w:t xml:space="preserve"> be</w:t>
      </w:r>
      <w:r>
        <w:t>gin their ascent towards the surface of the ocean.</w:t>
      </w:r>
    </w:p>
    <w:p w14:paraId="3418483E" w14:textId="74C6B0DA" w:rsidR="001D16C9" w:rsidRDefault="00C34C1D" w:rsidP="00C34C1D">
      <w:pPr>
        <w:pStyle w:val="Heading2"/>
      </w:pPr>
      <w:r>
        <w:t>Event Map</w:t>
      </w:r>
    </w:p>
    <w:p w14:paraId="2D1BEC02" w14:textId="0E3AC15D" w:rsidR="00C34C1D" w:rsidRDefault="00C34C1D" w:rsidP="002C1208">
      <w:pPr>
        <w:keepNext/>
      </w:pPr>
      <w:r>
        <w:rPr>
          <w:noProof/>
        </w:rPr>
        <w:drawing>
          <wp:inline distT="0" distB="0" distL="0" distR="0" wp14:anchorId="43A3C047" wp14:editId="724FCA9F">
            <wp:extent cx="2538413" cy="1823085"/>
            <wp:effectExtent l="0" t="0" r="0" b="5715"/>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615556" cy="1878489"/>
                    </a:xfrm>
                    <a:prstGeom prst="rect">
                      <a:avLst/>
                    </a:prstGeom>
                    <a:noFill/>
                    <a:ln>
                      <a:noFill/>
                    </a:ln>
                    <a:extLst>
                      <a:ext uri="{53640926-AAD7-44D8-BBD7-CCE9431645EC}">
                        <a14:shadowObscured xmlns:a14="http://schemas.microsoft.com/office/drawing/2010/main"/>
                      </a:ext>
                    </a:extLst>
                  </pic:spPr>
                </pic:pic>
              </a:graphicData>
            </a:graphic>
          </wp:inline>
        </w:drawing>
      </w:r>
      <w:r w:rsidRPr="0018038B">
        <w:rPr>
          <w:noProof/>
        </w:rPr>
        <w:drawing>
          <wp:inline distT="0" distB="0" distL="0" distR="0" wp14:anchorId="303C8E1E" wp14:editId="1E24E227">
            <wp:extent cx="2764155" cy="1820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806083" cy="1848160"/>
                    </a:xfrm>
                    <a:prstGeom prst="rect">
                      <a:avLst/>
                    </a:prstGeom>
                    <a:ln>
                      <a:noFill/>
                    </a:ln>
                    <a:extLst>
                      <a:ext uri="{53640926-AAD7-44D8-BBD7-CCE9431645EC}">
                        <a14:shadowObscured xmlns:a14="http://schemas.microsoft.com/office/drawing/2010/main"/>
                      </a:ext>
                    </a:extLst>
                  </pic:spPr>
                </pic:pic>
              </a:graphicData>
            </a:graphic>
          </wp:inline>
        </w:drawing>
      </w:r>
    </w:p>
    <w:p w14:paraId="3248DF5D" w14:textId="15DE7F2C" w:rsidR="002C1208" w:rsidRDefault="002C1208" w:rsidP="00C34C1D">
      <w:pPr>
        <w:keepNext/>
      </w:pPr>
      <w:r>
        <w:rPr>
          <w:noProof/>
        </w:rPr>
        <mc:AlternateContent>
          <mc:Choice Requires="wps">
            <w:drawing>
              <wp:inline distT="0" distB="0" distL="0" distR="0" wp14:anchorId="13C1694B" wp14:editId="1B86AE78">
                <wp:extent cx="2538413" cy="714375"/>
                <wp:effectExtent l="0" t="0" r="14605"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413" cy="714375"/>
                        </a:xfrm>
                        <a:prstGeom prst="rect">
                          <a:avLst/>
                        </a:prstGeom>
                        <a:solidFill>
                          <a:srgbClr val="FFFFFF"/>
                        </a:solidFill>
                        <a:ln w="9525">
                          <a:solidFill>
                            <a:srgbClr val="000000"/>
                          </a:solidFill>
                          <a:miter lim="800000"/>
                          <a:headEnd/>
                          <a:tailEnd/>
                        </a:ln>
                      </wps:spPr>
                      <wps:txbx>
                        <w:txbxContent>
                          <w:p w14:paraId="0FBE62BC" w14:textId="1625CD70" w:rsidR="003805A2" w:rsidRDefault="003805A2" w:rsidP="002C1208">
                            <w:r>
                              <w:t>The experience will begin with the submarine above water onboard the research ship</w:t>
                            </w:r>
                          </w:p>
                        </w:txbxContent>
                      </wps:txbx>
                      <wps:bodyPr rot="0" vert="horz" wrap="square" lIns="91440" tIns="45720" rIns="91440" bIns="45720" anchor="t" anchorCtr="0">
                        <a:noAutofit/>
                      </wps:bodyPr>
                    </wps:wsp>
                  </a:graphicData>
                </a:graphic>
              </wp:inline>
            </w:drawing>
          </mc:Choice>
          <mc:Fallback>
            <w:pict>
              <v:shapetype w14:anchorId="13C1694B" id="_x0000_t202" coordsize="21600,21600" o:spt="202" path="m,l,21600r21600,l21600,xe">
                <v:stroke joinstyle="miter"/>
                <v:path gradientshapeok="t" o:connecttype="rect"/>
              </v:shapetype>
              <v:shape id="Text Box 2" o:spid="_x0000_s1026" type="#_x0000_t202" style="width:199.9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">
                <v:textbox>
                  <w:txbxContent>
                    <w:p w14:paraId="0FBE62BC" w14:textId="1625CD70" w:rsidR="003805A2" w:rsidRDefault="003805A2" w:rsidP="002C1208">
                      <w:r>
                        <w:t>The experience will begin with the submarine above water onboard the research ship</w:t>
                      </w:r>
                    </w:p>
                  </w:txbxContent>
                </v:textbox>
                <w10:anchorlock/>
              </v:shape>
            </w:pict>
          </mc:Fallback>
        </mc:AlternateContent>
      </w:r>
      <w:r>
        <w:rPr>
          <w:noProof/>
        </w:rPr>
        <mc:AlternateContent>
          <mc:Choice Requires="wps">
            <w:drawing>
              <wp:inline distT="0" distB="0" distL="0" distR="0" wp14:anchorId="7D7DA045" wp14:editId="37B86529">
                <wp:extent cx="2749868" cy="714375"/>
                <wp:effectExtent l="0" t="0" r="12700"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868" cy="714375"/>
                        </a:xfrm>
                        <a:prstGeom prst="rect">
                          <a:avLst/>
                        </a:prstGeom>
                        <a:solidFill>
                          <a:srgbClr val="FFFFFF"/>
                        </a:solidFill>
                        <a:ln w="9525">
                          <a:solidFill>
                            <a:srgbClr val="000000"/>
                          </a:solidFill>
                          <a:miter lim="800000"/>
                          <a:headEnd/>
                          <a:tailEnd/>
                        </a:ln>
                      </wps:spPr>
                      <wps:txbx>
                        <w:txbxContent>
                          <w:p w14:paraId="1E0B07E8" w14:textId="209523B4" w:rsidR="003805A2" w:rsidRDefault="003805A2">
                            <w:r>
                              <w:t>The submarine will then be dropped into the ocean</w:t>
                            </w:r>
                          </w:p>
                        </w:txbxContent>
                      </wps:txbx>
                      <wps:bodyPr rot="0" vert="horz" wrap="square" lIns="91440" tIns="45720" rIns="91440" bIns="45720" anchor="t" anchorCtr="0">
                        <a:noAutofit/>
                      </wps:bodyPr>
                    </wps:wsp>
                  </a:graphicData>
                </a:graphic>
              </wp:inline>
            </w:drawing>
          </mc:Choice>
          <mc:Fallback>
            <w:pict>
              <v:shape w14:anchorId="7D7DA045" id="_x0000_s1027" type="#_x0000_t202" style="width:216.55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">
                <v:textbox>
                  <w:txbxContent>
                    <w:p w14:paraId="1E0B07E8" w14:textId="209523B4" w:rsidR="003805A2" w:rsidRDefault="003805A2">
                      <w:r>
                        <w:t>The submarine will then be dropped into the ocean</w:t>
                      </w:r>
                    </w:p>
                  </w:txbxContent>
                </v:textbox>
                <w10:anchorlock/>
              </v:shape>
            </w:pict>
          </mc:Fallback>
        </mc:AlternateContent>
      </w:r>
    </w:p>
    <w:p w14:paraId="33B1B8DB" w14:textId="22E877B4" w:rsidR="00C34C1D" w:rsidRDefault="00C34C1D" w:rsidP="00C34C1D">
      <w:r>
        <w:rPr>
          <w:rFonts w:ascii="Arial" w:hAnsi="Arial" w:cs="Arial"/>
          <w:noProof/>
          <w:color w:val="1A0DAB"/>
          <w:sz w:val="2"/>
          <w:szCs w:val="2"/>
          <w:shd w:val="clear" w:color="auto" w:fill="FFFFFF"/>
        </w:rPr>
        <w:drawing>
          <wp:inline distT="0" distB="0" distL="0" distR="0" wp14:anchorId="5AE9EB81" wp14:editId="5AFC8E86">
            <wp:extent cx="2538413" cy="1692469"/>
            <wp:effectExtent l="0" t="0" r="0" b="3175"/>
            <wp:docPr id="5" name="Picture 5" descr="Image result for submarine beginning descen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ubmarine beginning descent">
                      <a:hlinkClick r:id="rId19"/>
                    </pic:cNvPr>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567808" cy="1712068"/>
                    </a:xfrm>
                    <a:prstGeom prst="rect">
                      <a:avLst/>
                    </a:prstGeom>
                    <a:noFill/>
                    <a:ln>
                      <a:noFill/>
                    </a:ln>
                  </pic:spPr>
                </pic:pic>
              </a:graphicData>
            </a:graphic>
          </wp:inline>
        </w:drawing>
      </w:r>
      <w:r w:rsidRPr="001B04DB">
        <w:rPr>
          <w:noProof/>
        </w:rPr>
        <w:drawing>
          <wp:inline distT="0" distB="0" distL="0" distR="0" wp14:anchorId="5A01A267" wp14:editId="0BC02ECD">
            <wp:extent cx="2764473" cy="17117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2829881" cy="1752219"/>
                    </a:xfrm>
                    <a:prstGeom prst="rect">
                      <a:avLst/>
                    </a:prstGeom>
                  </pic:spPr>
                </pic:pic>
              </a:graphicData>
            </a:graphic>
          </wp:inline>
        </w:drawing>
      </w:r>
    </w:p>
    <w:p w14:paraId="38126264" w14:textId="77777777" w:rsidR="002C1208" w:rsidRDefault="002C1208" w:rsidP="002C1208">
      <w:pPr>
        <w:keepNext/>
      </w:pPr>
      <w:r>
        <w:rPr>
          <w:noProof/>
        </w:rPr>
        <w:lastRenderedPageBreak/>
        <mc:AlternateContent>
          <mc:Choice Requires="wps">
            <w:drawing>
              <wp:inline distT="0" distB="0" distL="0" distR="0" wp14:anchorId="34555A5D" wp14:editId="04E6CC56">
                <wp:extent cx="2538413" cy="852488"/>
                <wp:effectExtent l="0" t="0" r="14605" b="2413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413" cy="852488"/>
                        </a:xfrm>
                        <a:prstGeom prst="rect">
                          <a:avLst/>
                        </a:prstGeom>
                        <a:solidFill>
                          <a:srgbClr val="FFFFFF"/>
                        </a:solidFill>
                        <a:ln w="9525">
                          <a:solidFill>
                            <a:srgbClr val="000000"/>
                          </a:solidFill>
                          <a:miter lim="800000"/>
                          <a:headEnd/>
                          <a:tailEnd/>
                        </a:ln>
                      </wps:spPr>
                      <wps:txbx>
                        <w:txbxContent>
                          <w:p w14:paraId="46947494" w14:textId="6642FA6A" w:rsidR="003805A2" w:rsidRDefault="003805A2" w:rsidP="002C1208">
                            <w:r>
                              <w:t>The descent begins…</w:t>
                            </w:r>
                          </w:p>
                          <w:p w14:paraId="328DAE91" w14:textId="5C412BF6" w:rsidR="003805A2" w:rsidRDefault="003805A2" w:rsidP="002C1208">
                            <w:r>
                              <w:t>The submarine will be winched down to the seabed</w:t>
                            </w:r>
                          </w:p>
                        </w:txbxContent>
                      </wps:txbx>
                      <wps:bodyPr rot="0" vert="horz" wrap="square" lIns="91440" tIns="45720" rIns="91440" bIns="45720" anchor="t" anchorCtr="0">
                        <a:noAutofit/>
                      </wps:bodyPr>
                    </wps:wsp>
                  </a:graphicData>
                </a:graphic>
              </wp:inline>
            </w:drawing>
          </mc:Choice>
          <mc:Fallback>
            <w:pict>
              <v:shape w14:anchorId="34555A5D" id="_x0000_s1028" type="#_x0000_t202" style="width:199.9pt;height:6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">
                <v:textbox>
                  <w:txbxContent>
                    <w:p w14:paraId="46947494" w14:textId="6642FA6A" w:rsidR="003805A2" w:rsidRDefault="003805A2" w:rsidP="002C1208">
                      <w:r>
                        <w:t>The descent begins…</w:t>
                      </w:r>
                    </w:p>
                    <w:p w14:paraId="328DAE91" w14:textId="5C412BF6" w:rsidR="003805A2" w:rsidRDefault="003805A2" w:rsidP="002C1208">
                      <w:r>
                        <w:t>The submarine will be winched down to the seabed</w:t>
                      </w:r>
                    </w:p>
                  </w:txbxContent>
                </v:textbox>
                <w10:anchorlock/>
              </v:shape>
            </w:pict>
          </mc:Fallback>
        </mc:AlternateContent>
      </w:r>
      <w:r>
        <w:rPr>
          <w:noProof/>
        </w:rPr>
        <mc:AlternateContent>
          <mc:Choice Requires="wps">
            <w:drawing>
              <wp:inline distT="0" distB="0" distL="0" distR="0" wp14:anchorId="2DC3FF74" wp14:editId="504D4EE0">
                <wp:extent cx="2749868" cy="852488"/>
                <wp:effectExtent l="0" t="0" r="12700" b="2413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868" cy="852488"/>
                        </a:xfrm>
                        <a:prstGeom prst="rect">
                          <a:avLst/>
                        </a:prstGeom>
                        <a:solidFill>
                          <a:srgbClr val="FFFFFF"/>
                        </a:solidFill>
                        <a:ln w="9525">
                          <a:solidFill>
                            <a:srgbClr val="000000"/>
                          </a:solidFill>
                          <a:miter lim="800000"/>
                          <a:headEnd/>
                          <a:tailEnd/>
                        </a:ln>
                      </wps:spPr>
                      <wps:txbx>
                        <w:txbxContent>
                          <w:p w14:paraId="48491E0B" w14:textId="743F48AF" w:rsidR="003805A2" w:rsidRDefault="003805A2" w:rsidP="002C1208">
                            <w:r>
                              <w:t>The user will have the chance to learn about various species as the descend into Challenger Deep</w:t>
                            </w:r>
                          </w:p>
                        </w:txbxContent>
                      </wps:txbx>
                      <wps:bodyPr rot="0" vert="horz" wrap="square" lIns="91440" tIns="45720" rIns="91440" bIns="45720" anchor="t" anchorCtr="0">
                        <a:noAutofit/>
                      </wps:bodyPr>
                    </wps:wsp>
                  </a:graphicData>
                </a:graphic>
              </wp:inline>
            </w:drawing>
          </mc:Choice>
          <mc:Fallback>
            <w:pict>
              <v:shape w14:anchorId="2DC3FF74" id="_x0000_s1029" type="#_x0000_t202" style="width:216.55pt;height:6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">
                <v:textbox>
                  <w:txbxContent>
                    <w:p w14:paraId="48491E0B" w14:textId="743F48AF" w:rsidR="003805A2" w:rsidRDefault="003805A2" w:rsidP="002C1208">
                      <w:r>
                        <w:t>The user will have the chance to learn about various species as the descend into Challenger Deep</w:t>
                      </w:r>
                    </w:p>
                  </w:txbxContent>
                </v:textbox>
                <w10:anchorlock/>
              </v:shape>
            </w:pict>
          </mc:Fallback>
        </mc:AlternateContent>
      </w:r>
    </w:p>
    <w:p w14:paraId="3C623468" w14:textId="54415E6D" w:rsidR="00C34C1D" w:rsidRDefault="00C34C1D" w:rsidP="00C34C1D">
      <w:r>
        <w:rPr>
          <w:rFonts w:ascii="Arial" w:hAnsi="Arial" w:cs="Arial"/>
          <w:noProof/>
          <w:color w:val="1A0DAB"/>
          <w:sz w:val="2"/>
          <w:szCs w:val="2"/>
          <w:shd w:val="clear" w:color="auto" w:fill="FFFFFF"/>
        </w:rPr>
        <w:drawing>
          <wp:inline distT="0" distB="0" distL="0" distR="0" wp14:anchorId="2F8CF2D2" wp14:editId="0818FFF3">
            <wp:extent cx="2571750" cy="1738269"/>
            <wp:effectExtent l="0" t="0" r="0" b="0"/>
            <wp:docPr id="9" name="Picture 9" descr="Image result for ocean explorati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ocean exploration">
                      <a:hlinkClick r:id="rId22"/>
                    </pic:cNvPr>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635621" cy="1781440"/>
                    </a:xfrm>
                    <a:prstGeom prst="rect">
                      <a:avLst/>
                    </a:prstGeom>
                    <a:noFill/>
                    <a:ln>
                      <a:noFill/>
                    </a:ln>
                    <a:extLst>
                      <a:ext uri="{53640926-AAD7-44D8-BBD7-CCE9431645EC}">
                        <a14:shadowObscured xmlns:a14="http://schemas.microsoft.com/office/drawing/2010/main"/>
                      </a:ext>
                    </a:extLst>
                  </pic:spPr>
                </pic:pic>
              </a:graphicData>
            </a:graphic>
          </wp:inline>
        </w:drawing>
      </w:r>
      <w:r w:rsidRPr="005C07D7">
        <w:rPr>
          <w:noProof/>
        </w:rPr>
        <w:drawing>
          <wp:inline distT="0" distB="0" distL="0" distR="0" wp14:anchorId="193ABD46" wp14:editId="7D7BE4FE">
            <wp:extent cx="2707322" cy="1743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798746" cy="1801937"/>
                    </a:xfrm>
                    <a:prstGeom prst="rect">
                      <a:avLst/>
                    </a:prstGeom>
                    <a:ln>
                      <a:noFill/>
                    </a:ln>
                    <a:extLst>
                      <a:ext uri="{53640926-AAD7-44D8-BBD7-CCE9431645EC}">
                        <a14:shadowObscured xmlns:a14="http://schemas.microsoft.com/office/drawing/2010/main"/>
                      </a:ext>
                    </a:extLst>
                  </pic:spPr>
                </pic:pic>
              </a:graphicData>
            </a:graphic>
          </wp:inline>
        </w:drawing>
      </w:r>
    </w:p>
    <w:p w14:paraId="6AD05309" w14:textId="28A2308A" w:rsidR="002C1208" w:rsidRDefault="002C1208" w:rsidP="00E90089">
      <w:pPr>
        <w:keepNext/>
      </w:pPr>
      <w:r>
        <w:rPr>
          <w:noProof/>
        </w:rPr>
        <mc:AlternateContent>
          <mc:Choice Requires="wps">
            <w:drawing>
              <wp:inline distT="0" distB="0" distL="0" distR="0" wp14:anchorId="153C071D" wp14:editId="7045C9A1">
                <wp:extent cx="2538413" cy="523875"/>
                <wp:effectExtent l="0" t="0" r="14605" b="2857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413" cy="523875"/>
                        </a:xfrm>
                        <a:prstGeom prst="rect">
                          <a:avLst/>
                        </a:prstGeom>
                        <a:solidFill>
                          <a:srgbClr val="FFFFFF"/>
                        </a:solidFill>
                        <a:ln w="9525">
                          <a:solidFill>
                            <a:srgbClr val="000000"/>
                          </a:solidFill>
                          <a:miter lim="800000"/>
                          <a:headEnd/>
                          <a:tailEnd/>
                        </a:ln>
                      </wps:spPr>
                      <wps:txbx>
                        <w:txbxContent>
                          <w:p w14:paraId="550E7F7F" w14:textId="65721668" w:rsidR="003805A2" w:rsidRDefault="003805A2" w:rsidP="002C1208">
                            <w:r>
                              <w:t>The types of sea life present will vary depending on the depth</w:t>
                            </w:r>
                          </w:p>
                        </w:txbxContent>
                      </wps:txbx>
                      <wps:bodyPr rot="0" vert="horz" wrap="square" lIns="91440" tIns="45720" rIns="91440" bIns="45720" anchor="t" anchorCtr="0">
                        <a:noAutofit/>
                      </wps:bodyPr>
                    </wps:wsp>
                  </a:graphicData>
                </a:graphic>
              </wp:inline>
            </w:drawing>
          </mc:Choice>
          <mc:Fallback>
            <w:pict>
              <v:shape w14:anchorId="153C071D" id="_x0000_s1030" type="#_x0000_t202" style="width:199.9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">
                <v:textbox>
                  <w:txbxContent>
                    <w:p w14:paraId="550E7F7F" w14:textId="65721668" w:rsidR="003805A2" w:rsidRDefault="003805A2" w:rsidP="002C1208">
                      <w:r>
                        <w:t>The types of sea life present will vary depending on the depth</w:t>
                      </w:r>
                    </w:p>
                  </w:txbxContent>
                </v:textbox>
                <w10:anchorlock/>
              </v:shape>
            </w:pict>
          </mc:Fallback>
        </mc:AlternateContent>
      </w:r>
      <w:r>
        <w:rPr>
          <w:noProof/>
        </w:rPr>
        <mc:AlternateContent>
          <mc:Choice Requires="wps">
            <w:drawing>
              <wp:inline distT="0" distB="0" distL="0" distR="0" wp14:anchorId="2D72E9DA" wp14:editId="73EEBBA9">
                <wp:extent cx="2749868" cy="523875"/>
                <wp:effectExtent l="0" t="0" r="12700" b="2857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868" cy="523875"/>
                        </a:xfrm>
                        <a:prstGeom prst="rect">
                          <a:avLst/>
                        </a:prstGeom>
                        <a:solidFill>
                          <a:srgbClr val="FFFFFF"/>
                        </a:solidFill>
                        <a:ln w="9525">
                          <a:solidFill>
                            <a:srgbClr val="000000"/>
                          </a:solidFill>
                          <a:miter lim="800000"/>
                          <a:headEnd/>
                          <a:tailEnd/>
                        </a:ln>
                      </wps:spPr>
                      <wps:txbx>
                        <w:txbxContent>
                          <w:p w14:paraId="283E1576" w14:textId="18033C5E" w:rsidR="003805A2" w:rsidRDefault="003805A2" w:rsidP="002C1208">
                            <w:r>
                              <w:t>The environment will gradually get darker the further the sub dives</w:t>
                            </w:r>
                          </w:p>
                        </w:txbxContent>
                      </wps:txbx>
                      <wps:bodyPr rot="0" vert="horz" wrap="square" lIns="91440" tIns="45720" rIns="91440" bIns="45720" anchor="t" anchorCtr="0">
                        <a:noAutofit/>
                      </wps:bodyPr>
                    </wps:wsp>
                  </a:graphicData>
                </a:graphic>
              </wp:inline>
            </w:drawing>
          </mc:Choice>
          <mc:Fallback>
            <w:pict>
              <v:shape w14:anchorId="2D72E9DA" id="_x0000_s1031" type="#_x0000_t202" style="width:216.55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">
                <v:textbox>
                  <w:txbxContent>
                    <w:p w14:paraId="283E1576" w14:textId="18033C5E" w:rsidR="003805A2" w:rsidRDefault="003805A2" w:rsidP="002C1208">
                      <w:r>
                        <w:t>The environment will gradually get darker the further the sub dives</w:t>
                      </w:r>
                    </w:p>
                  </w:txbxContent>
                </v:textbox>
                <w10:anchorlock/>
              </v:shape>
            </w:pict>
          </mc:Fallback>
        </mc:AlternateContent>
      </w:r>
    </w:p>
    <w:p w14:paraId="09A6E380" w14:textId="14F016D9" w:rsidR="00C34C1D" w:rsidRDefault="00C34C1D" w:rsidP="00C34C1D">
      <w:r w:rsidRPr="001409E1">
        <w:rPr>
          <w:noProof/>
        </w:rPr>
        <w:drawing>
          <wp:inline distT="0" distB="0" distL="0" distR="0" wp14:anchorId="3726DC6A" wp14:editId="68E2A772">
            <wp:extent cx="2571750" cy="171111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2678153" cy="1781914"/>
                    </a:xfrm>
                    <a:prstGeom prst="rect">
                      <a:avLst/>
                    </a:prstGeom>
                  </pic:spPr>
                </pic:pic>
              </a:graphicData>
            </a:graphic>
          </wp:inline>
        </w:drawing>
      </w:r>
      <w:r w:rsidRPr="001B4EC0">
        <w:rPr>
          <w:noProof/>
        </w:rPr>
        <w:drawing>
          <wp:inline distT="0" distB="0" distL="0" distR="0" wp14:anchorId="4C37F6D3" wp14:editId="1A04CA6E">
            <wp:extent cx="2721610" cy="17062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852307" cy="1788182"/>
                    </a:xfrm>
                    <a:prstGeom prst="rect">
                      <a:avLst/>
                    </a:prstGeom>
                    <a:ln>
                      <a:noFill/>
                    </a:ln>
                    <a:extLst>
                      <a:ext uri="{53640926-AAD7-44D8-BBD7-CCE9431645EC}">
                        <a14:shadowObscured xmlns:a14="http://schemas.microsoft.com/office/drawing/2010/main"/>
                      </a:ext>
                    </a:extLst>
                  </pic:spPr>
                </pic:pic>
              </a:graphicData>
            </a:graphic>
          </wp:inline>
        </w:drawing>
      </w:r>
    </w:p>
    <w:p w14:paraId="626CCDA6" w14:textId="77777777" w:rsidR="002C1208" w:rsidRDefault="002C1208" w:rsidP="002C1208">
      <w:pPr>
        <w:keepNext/>
      </w:pPr>
      <w:r>
        <w:rPr>
          <w:noProof/>
        </w:rPr>
        <mc:AlternateContent>
          <mc:Choice Requires="wps">
            <w:drawing>
              <wp:inline distT="0" distB="0" distL="0" distR="0" wp14:anchorId="031A4116" wp14:editId="6E1C6C8F">
                <wp:extent cx="2538413" cy="738187"/>
                <wp:effectExtent l="0" t="0" r="14605" b="2413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413" cy="738187"/>
                        </a:xfrm>
                        <a:prstGeom prst="rect">
                          <a:avLst/>
                        </a:prstGeom>
                        <a:solidFill>
                          <a:srgbClr val="FFFFFF"/>
                        </a:solidFill>
                        <a:ln w="9525">
                          <a:solidFill>
                            <a:srgbClr val="000000"/>
                          </a:solidFill>
                          <a:miter lim="800000"/>
                          <a:headEnd/>
                          <a:tailEnd/>
                        </a:ln>
                      </wps:spPr>
                      <wps:txbx>
                        <w:txbxContent>
                          <w:p w14:paraId="4A649414" w14:textId="25C4230B" w:rsidR="003805A2" w:rsidRDefault="003805A2" w:rsidP="002C1208">
                            <w:r>
                              <w:t>At the deepest parts, the environment is pitch black. The user will need to toggle on/off the submarine’s lights</w:t>
                            </w:r>
                          </w:p>
                        </w:txbxContent>
                      </wps:txbx>
                      <wps:bodyPr rot="0" vert="horz" wrap="square" lIns="91440" tIns="45720" rIns="91440" bIns="45720" anchor="t" anchorCtr="0">
                        <a:noAutofit/>
                      </wps:bodyPr>
                    </wps:wsp>
                  </a:graphicData>
                </a:graphic>
              </wp:inline>
            </w:drawing>
          </mc:Choice>
          <mc:Fallback>
            <w:pict>
              <v:shape w14:anchorId="031A4116" id="_x0000_s1032" type="#_x0000_t202" style="width:199.9pt;height:5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0LJwIAAEw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">
                <v:textbox>
                  <w:txbxContent>
                    <w:p w14:paraId="4A649414" w14:textId="25C4230B" w:rsidR="003805A2" w:rsidRDefault="003805A2" w:rsidP="002C1208">
                      <w:r>
                        <w:t>At the deepest parts, the environment is pitch black. The user will need to toggle on/off the submarine’s lights</w:t>
                      </w:r>
                    </w:p>
                  </w:txbxContent>
                </v:textbox>
                <w10:anchorlock/>
              </v:shape>
            </w:pict>
          </mc:Fallback>
        </mc:AlternateContent>
      </w:r>
      <w:r>
        <w:rPr>
          <w:noProof/>
        </w:rPr>
        <mc:AlternateContent>
          <mc:Choice Requires="wps">
            <w:drawing>
              <wp:inline distT="0" distB="0" distL="0" distR="0" wp14:anchorId="1DECF598" wp14:editId="348E8F6C">
                <wp:extent cx="2749868" cy="747712"/>
                <wp:effectExtent l="0" t="0" r="12700" b="1460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868" cy="747712"/>
                        </a:xfrm>
                        <a:prstGeom prst="rect">
                          <a:avLst/>
                        </a:prstGeom>
                        <a:solidFill>
                          <a:srgbClr val="FFFFFF"/>
                        </a:solidFill>
                        <a:ln w="9525">
                          <a:solidFill>
                            <a:srgbClr val="000000"/>
                          </a:solidFill>
                          <a:miter lim="800000"/>
                          <a:headEnd/>
                          <a:tailEnd/>
                        </a:ln>
                      </wps:spPr>
                      <wps:txbx>
                        <w:txbxContent>
                          <w:p w14:paraId="0F91AB7F" w14:textId="7A9C074E" w:rsidR="003805A2" w:rsidRDefault="003805A2" w:rsidP="002C1208">
                            <w:r>
                              <w:t>After travelling through carious depths, the user will land on the seabed which they can explore before resurfacing</w:t>
                            </w:r>
                          </w:p>
                        </w:txbxContent>
                      </wps:txbx>
                      <wps:bodyPr rot="0" vert="horz" wrap="square" lIns="91440" tIns="45720" rIns="91440" bIns="45720" anchor="t" anchorCtr="0">
                        <a:noAutofit/>
                      </wps:bodyPr>
                    </wps:wsp>
                  </a:graphicData>
                </a:graphic>
              </wp:inline>
            </w:drawing>
          </mc:Choice>
          <mc:Fallback>
            <w:pict>
              <v:shape w14:anchorId="1DECF598" id="_x0000_s1033" type="#_x0000_t202" style="width:216.55pt;height:5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">
                <v:textbox>
                  <w:txbxContent>
                    <w:p w14:paraId="0F91AB7F" w14:textId="7A9C074E" w:rsidR="003805A2" w:rsidRDefault="003805A2" w:rsidP="002C1208">
                      <w:r>
                        <w:t>After travelling through carious depths, the user will land on the seabed which they can explore before resurfacing</w:t>
                      </w:r>
                    </w:p>
                  </w:txbxContent>
                </v:textbox>
                <w10:anchorlock/>
              </v:shape>
            </w:pict>
          </mc:Fallback>
        </mc:AlternateContent>
      </w:r>
    </w:p>
    <w:p w14:paraId="59A92E5D" w14:textId="6234235F" w:rsidR="002C1208" w:rsidRDefault="00207716" w:rsidP="00207716">
      <w:pPr>
        <w:pStyle w:val="Heading2"/>
      </w:pPr>
      <w:r>
        <w:t>Mood Board</w:t>
      </w:r>
    </w:p>
    <w:p w14:paraId="195D540D" w14:textId="46A999B2" w:rsidR="00207716" w:rsidRDefault="00207716" w:rsidP="00207716">
      <w:r w:rsidRPr="00BA4D49">
        <w:t>The foll</w:t>
      </w:r>
      <w:r>
        <w:t xml:space="preserve">owing collection of images aims to showcase how the experience should look to the user and shows a range of sea life and environmental structures that they should expect to see on their journey. </w:t>
      </w:r>
    </w:p>
    <w:p w14:paraId="2C6E2B66" w14:textId="2D6678A3" w:rsidR="00207716" w:rsidRDefault="00207716" w:rsidP="00207716">
      <w:r>
        <w:t xml:space="preserve">The following images are sourced from actual expeditions that are documented on the website of the National Oceanic and Atmospheric Administration. Available from: </w:t>
      </w:r>
      <w:hyperlink r:id="rId27" w:history="1">
        <w:r w:rsidR="00A31FFD" w:rsidRPr="005C7B59">
          <w:rPr>
            <w:rStyle w:val="Hyperlink"/>
          </w:rPr>
          <w:t>https://oceanexplorer.noaa.gov/okeanos/explorations/ex1605/welcome.html</w:t>
        </w:r>
      </w:hyperlink>
    </w:p>
    <w:p w14:paraId="053DE734" w14:textId="5269A1A9" w:rsidR="00207716" w:rsidRDefault="00A31FFD" w:rsidP="00A31FFD">
      <w:pPr>
        <w:pStyle w:val="Heading3"/>
      </w:pPr>
      <w:r>
        <w:lastRenderedPageBreak/>
        <w:t>Sea Life</w:t>
      </w:r>
    </w:p>
    <w:p w14:paraId="396BBA1E" w14:textId="052F7251" w:rsidR="00A31FFD" w:rsidRPr="00A31FFD" w:rsidRDefault="00A31FFD" w:rsidP="00A31FFD">
      <w:pPr>
        <w:jc w:val="center"/>
        <w:rPr>
          <w:b/>
          <w:bCs/>
        </w:rPr>
      </w:pPr>
      <w:r w:rsidRPr="00A31FFD">
        <w:rPr>
          <w:b/>
          <w:bCs/>
        </w:rPr>
        <w:t>Starfish</w:t>
      </w:r>
    </w:p>
    <w:p w14:paraId="0AFC420F" w14:textId="2121E611" w:rsidR="00A31FFD" w:rsidRPr="00D0073B" w:rsidRDefault="00A31FFD" w:rsidP="00A31FFD">
      <w:pPr>
        <w:jc w:val="center"/>
      </w:pPr>
      <w:bookmarkStart w:id="27" w:name="_Hlk36830157"/>
      <w:r>
        <w:rPr>
          <w:noProof/>
        </w:rPr>
        <w:drawing>
          <wp:inline distT="0" distB="0" distL="0" distR="0" wp14:anchorId="442B7C8F" wp14:editId="6174A1A2">
            <wp:extent cx="2669460" cy="1500823"/>
            <wp:effectExtent l="0" t="0" r="0" b="4445"/>
            <wp:docPr id="643861117" name="Picture 18" descr="A basket star; according to NOAA, there is more than one creature in this intriguing phot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a:ext>
                      </a:extLst>
                    </a:blip>
                    <a:stretch>
                      <a:fillRect/>
                    </a:stretch>
                  </pic:blipFill>
                  <pic:spPr>
                    <a:xfrm>
                      <a:off x="0" y="0"/>
                      <a:ext cx="2672250" cy="1502391"/>
                    </a:xfrm>
                    <a:prstGeom prst="rect">
                      <a:avLst/>
                    </a:prstGeom>
                  </pic:spPr>
                </pic:pic>
              </a:graphicData>
            </a:graphic>
          </wp:inline>
        </w:drawing>
      </w:r>
      <w:r>
        <w:rPr>
          <w:noProof/>
        </w:rPr>
        <w:drawing>
          <wp:inline distT="0" distB="0" distL="0" distR="0" wp14:anchorId="33FB657C" wp14:editId="684A6D87">
            <wp:extent cx="2667000" cy="1499441"/>
            <wp:effectExtent l="0" t="0" r="0" b="5715"/>
            <wp:docPr id="1547214617" name="Picture 17" descr="A starfish belonging to the genus Coron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a:ext>
                      </a:extLst>
                    </a:blip>
                    <a:stretch>
                      <a:fillRect/>
                    </a:stretch>
                  </pic:blipFill>
                  <pic:spPr>
                    <a:xfrm>
                      <a:off x="0" y="0"/>
                      <a:ext cx="2678358" cy="1505827"/>
                    </a:xfrm>
                    <a:prstGeom prst="rect">
                      <a:avLst/>
                    </a:prstGeom>
                  </pic:spPr>
                </pic:pic>
              </a:graphicData>
            </a:graphic>
          </wp:inline>
        </w:drawing>
      </w:r>
    </w:p>
    <w:bookmarkEnd w:id="27"/>
    <w:p w14:paraId="0A7EF937" w14:textId="08414CF8" w:rsidR="00A31FFD" w:rsidRDefault="00A31FFD" w:rsidP="00A31FFD">
      <w:pPr>
        <w:jc w:val="center"/>
      </w:pPr>
      <w:r>
        <w:rPr>
          <w:noProof/>
        </w:rPr>
        <w:drawing>
          <wp:inline distT="0" distB="0" distL="0" distR="0" wp14:anchorId="62743512" wp14:editId="1F24D4B9">
            <wp:extent cx="3083442" cy="1733572"/>
            <wp:effectExtent l="0" t="0" r="3175" b="0"/>
            <wp:docPr id="1984173351" name="Picture 16" descr="Novodinia, a brisingid sea star, on top of dead bamboo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a:ext>
                      </a:extLst>
                    </a:blip>
                    <a:stretch>
                      <a:fillRect/>
                    </a:stretch>
                  </pic:blipFill>
                  <pic:spPr>
                    <a:xfrm>
                      <a:off x="0" y="0"/>
                      <a:ext cx="3091791" cy="1738266"/>
                    </a:xfrm>
                    <a:prstGeom prst="rect">
                      <a:avLst/>
                    </a:prstGeom>
                  </pic:spPr>
                </pic:pic>
              </a:graphicData>
            </a:graphic>
          </wp:inline>
        </w:drawing>
      </w:r>
    </w:p>
    <w:p w14:paraId="4C327AC5" w14:textId="3A4BCB46" w:rsidR="00A31FFD" w:rsidRDefault="00A31FFD" w:rsidP="00A31FFD">
      <w:pPr>
        <w:jc w:val="center"/>
        <w:rPr>
          <w:b/>
          <w:bCs/>
        </w:rPr>
      </w:pPr>
      <w:r>
        <w:rPr>
          <w:b/>
          <w:bCs/>
        </w:rPr>
        <w:t>Barnacles</w:t>
      </w:r>
    </w:p>
    <w:p w14:paraId="15568F59" w14:textId="0672C4C8" w:rsidR="00A31FFD" w:rsidRDefault="00A31FFD" w:rsidP="00A31FFD">
      <w:pPr>
        <w:jc w:val="center"/>
      </w:pPr>
      <w:r>
        <w:rPr>
          <w:noProof/>
        </w:rPr>
        <w:drawing>
          <wp:inline distT="0" distB="0" distL="0" distR="0" wp14:anchorId="34C61862" wp14:editId="6886EC87">
            <wp:extent cx="2071512" cy="1723390"/>
            <wp:effectExtent l="0" t="0" r="5080" b="0"/>
            <wp:docPr id="20" name="Picture 20" descr="Archaeobalanida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chaeobalanidae">
                      <a:hlinkClick r:id="rId31"/>
                    </pic:cNvPr>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126615" cy="1769233"/>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66CC"/>
        </w:rPr>
        <w:drawing>
          <wp:inline distT="0" distB="0" distL="0" distR="0" wp14:anchorId="1F96162B" wp14:editId="08E2F8E3">
            <wp:extent cx="3038475" cy="1713778"/>
            <wp:effectExtent l="0" t="0" r="0" b="1270"/>
            <wp:docPr id="23" name="Picture 23" descr="Alcockianum sp.?">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cockianum sp.?">
                      <a:hlinkClick r:id="rId33"/>
                    </pic:cNvPr>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111160" cy="1754774"/>
                    </a:xfrm>
                    <a:prstGeom prst="rect">
                      <a:avLst/>
                    </a:prstGeom>
                    <a:noFill/>
                    <a:ln>
                      <a:noFill/>
                    </a:ln>
                    <a:extLst>
                      <a:ext uri="{53640926-AAD7-44D8-BBD7-CCE9431645EC}">
                        <a14:shadowObscured xmlns:a14="http://schemas.microsoft.com/office/drawing/2010/main"/>
                      </a:ext>
                    </a:extLst>
                  </pic:spPr>
                </pic:pic>
              </a:graphicData>
            </a:graphic>
          </wp:inline>
        </w:drawing>
      </w:r>
    </w:p>
    <w:p w14:paraId="168FC1C0" w14:textId="2408AA1F" w:rsidR="00A31FFD" w:rsidRDefault="00A31FFD" w:rsidP="00A31FFD">
      <w:pPr>
        <w:jc w:val="center"/>
        <w:rPr>
          <w:b/>
          <w:bCs/>
        </w:rPr>
      </w:pPr>
    </w:p>
    <w:p w14:paraId="7B732E67" w14:textId="0CC82463" w:rsidR="00A31FFD" w:rsidRDefault="00A31FFD" w:rsidP="00A31FFD">
      <w:pPr>
        <w:jc w:val="center"/>
        <w:rPr>
          <w:b/>
          <w:bCs/>
        </w:rPr>
      </w:pPr>
    </w:p>
    <w:p w14:paraId="7528A8AD" w14:textId="33DBF653" w:rsidR="00A31FFD" w:rsidRDefault="00A31FFD" w:rsidP="00A31FFD">
      <w:pPr>
        <w:jc w:val="center"/>
        <w:rPr>
          <w:b/>
          <w:bCs/>
        </w:rPr>
      </w:pPr>
    </w:p>
    <w:p w14:paraId="1885A333" w14:textId="59D29539" w:rsidR="00A31FFD" w:rsidRDefault="00A31FFD" w:rsidP="00A31FFD">
      <w:pPr>
        <w:jc w:val="center"/>
        <w:rPr>
          <w:b/>
          <w:bCs/>
        </w:rPr>
      </w:pPr>
    </w:p>
    <w:p w14:paraId="7EB3804C" w14:textId="77777777" w:rsidR="00A31FFD" w:rsidRDefault="00A31FFD" w:rsidP="00A31FFD">
      <w:pPr>
        <w:jc w:val="center"/>
        <w:rPr>
          <w:b/>
          <w:bCs/>
        </w:rPr>
      </w:pPr>
    </w:p>
    <w:p w14:paraId="32FCC48F" w14:textId="2470CDB1" w:rsidR="00A31FFD" w:rsidRDefault="00A31FFD" w:rsidP="00A31FFD">
      <w:pPr>
        <w:jc w:val="center"/>
      </w:pPr>
      <w:r>
        <w:rPr>
          <w:b/>
          <w:bCs/>
        </w:rPr>
        <w:lastRenderedPageBreak/>
        <w:t>Crabs</w:t>
      </w:r>
    </w:p>
    <w:p w14:paraId="4CDFC54E" w14:textId="474DE695" w:rsidR="00A31FFD" w:rsidRDefault="00A31FFD" w:rsidP="00A31FFD">
      <w:pPr>
        <w:spacing w:after="0"/>
        <w:jc w:val="center"/>
        <w:rPr>
          <w:rFonts w:ascii="Trebuchet MS" w:hAnsi="Trebuchet MS"/>
          <w:sz w:val="24"/>
          <w:szCs w:val="24"/>
        </w:rPr>
      </w:pPr>
      <w:r>
        <w:rPr>
          <w:noProof/>
          <w:color w:val="0066CC"/>
        </w:rPr>
        <w:drawing>
          <wp:inline distT="0" distB="0" distL="0" distR="0" wp14:anchorId="3FA10DC3" wp14:editId="2099D62C">
            <wp:extent cx="2434856" cy="1779251"/>
            <wp:effectExtent l="0" t="0" r="3810" b="0"/>
            <wp:docPr id="18" name="Picture 18" descr="Ciliopagurus s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liopagurus sp.?">
                      <a:hlinkClick r:id="rId35"/>
                    </pic:cNvPr>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464232" cy="1800717"/>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66CC"/>
        </w:rPr>
        <w:drawing>
          <wp:inline distT="0" distB="0" distL="0" distR="0" wp14:anchorId="48BA11C7" wp14:editId="050ED0E6">
            <wp:extent cx="2282825" cy="1777510"/>
            <wp:effectExtent l="0" t="0" r="3175" b="0"/>
            <wp:docPr id="25" name="Picture 25" descr="Paralomis s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ralomis sp.">
                      <a:hlinkClick r:id="rId37"/>
                    </pic:cNvPr>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2337085" cy="1819759"/>
                    </a:xfrm>
                    <a:prstGeom prst="rect">
                      <a:avLst/>
                    </a:prstGeom>
                    <a:noFill/>
                    <a:ln>
                      <a:noFill/>
                    </a:ln>
                    <a:extLst>
                      <a:ext uri="{53640926-AAD7-44D8-BBD7-CCE9431645EC}">
                        <a14:shadowObscured xmlns:a14="http://schemas.microsoft.com/office/drawing/2010/main"/>
                      </a:ext>
                    </a:extLst>
                  </pic:spPr>
                </pic:pic>
              </a:graphicData>
            </a:graphic>
          </wp:inline>
        </w:drawing>
      </w:r>
    </w:p>
    <w:p w14:paraId="1293CF74" w14:textId="45F9A521" w:rsidR="00A31FFD" w:rsidRDefault="00A31FFD" w:rsidP="00A31FFD">
      <w:pPr>
        <w:jc w:val="center"/>
      </w:pPr>
      <w:r>
        <w:rPr>
          <w:b/>
          <w:bCs/>
        </w:rPr>
        <w:t>Sharks</w:t>
      </w:r>
    </w:p>
    <w:p w14:paraId="3BF5F2A9" w14:textId="7F1BB71A" w:rsidR="00A31FFD" w:rsidRDefault="00A31FFD" w:rsidP="00A31FFD">
      <w:pPr>
        <w:spacing w:after="0"/>
        <w:ind w:left="-360"/>
        <w:jc w:val="center"/>
        <w:rPr>
          <w:rFonts w:ascii="Trebuchet MS" w:hAnsi="Trebuchet MS"/>
          <w:sz w:val="24"/>
          <w:szCs w:val="24"/>
        </w:rPr>
      </w:pPr>
      <w:r>
        <w:rPr>
          <w:noProof/>
        </w:rPr>
        <w:drawing>
          <wp:inline distT="0" distB="0" distL="0" distR="0" wp14:anchorId="656B19B4" wp14:editId="58C60633">
            <wp:extent cx="2679404" cy="1502543"/>
            <wp:effectExtent l="0" t="0" r="6985" b="2540"/>
            <wp:docPr id="1463205809" name="Picture 29" descr="Odontaspis ferox">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741424" cy="15373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E8BD60" wp14:editId="0F2AFC3F">
            <wp:extent cx="2692383" cy="1504950"/>
            <wp:effectExtent l="0" t="0" r="0" b="0"/>
            <wp:docPr id="178531322" name="Picture 30" descr="Hexanchus griseu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824292" cy="1578683"/>
                    </a:xfrm>
                    <a:prstGeom prst="rect">
                      <a:avLst/>
                    </a:prstGeom>
                    <a:ln>
                      <a:noFill/>
                    </a:ln>
                    <a:extLst>
                      <a:ext uri="{53640926-AAD7-44D8-BBD7-CCE9431645EC}">
                        <a14:shadowObscured xmlns:a14="http://schemas.microsoft.com/office/drawing/2010/main"/>
                      </a:ext>
                    </a:extLst>
                  </pic:spPr>
                </pic:pic>
              </a:graphicData>
            </a:graphic>
          </wp:inline>
        </w:drawing>
      </w:r>
    </w:p>
    <w:p w14:paraId="654C65D1" w14:textId="0004A2F0" w:rsidR="00A31FFD" w:rsidRDefault="00A31FFD" w:rsidP="00A31FFD">
      <w:pPr>
        <w:jc w:val="center"/>
        <w:rPr>
          <w:b/>
          <w:bCs/>
        </w:rPr>
      </w:pPr>
      <w:r>
        <w:rPr>
          <w:b/>
          <w:bCs/>
        </w:rPr>
        <w:t>Deep Sea Creatures</w:t>
      </w:r>
    </w:p>
    <w:p w14:paraId="0530D1DA" w14:textId="417C0960" w:rsidR="00A31FFD" w:rsidRDefault="00A31FFD" w:rsidP="00A31FFD">
      <w:pPr>
        <w:spacing w:after="0"/>
        <w:ind w:left="-360"/>
        <w:jc w:val="center"/>
        <w:rPr>
          <w:rFonts w:ascii="Trebuchet MS" w:hAnsi="Trebuchet MS"/>
          <w:sz w:val="24"/>
          <w:szCs w:val="24"/>
        </w:rPr>
      </w:pPr>
      <w:r>
        <w:rPr>
          <w:noProof/>
        </w:rPr>
        <w:drawing>
          <wp:inline distT="0" distB="0" distL="0" distR="0" wp14:anchorId="452B00A7" wp14:editId="1DC4EBE6">
            <wp:extent cx="2647507" cy="1474967"/>
            <wp:effectExtent l="0" t="0" r="635" b="0"/>
            <wp:docPr id="948801106" name="Picture 27" descr="Hydrolagus sp.">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2763294" cy="1539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9A993E" wp14:editId="13F5AC54">
            <wp:extent cx="2509944" cy="1466584"/>
            <wp:effectExtent l="0" t="0" r="5080" b="635"/>
            <wp:docPr id="1585129032" name="Picture 28" descr="Eptatretus carlhubbsi?">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600768" cy="1519653"/>
                    </a:xfrm>
                    <a:prstGeom prst="rect">
                      <a:avLst/>
                    </a:prstGeom>
                    <a:ln>
                      <a:noFill/>
                    </a:ln>
                    <a:extLst>
                      <a:ext uri="{53640926-AAD7-44D8-BBD7-CCE9431645EC}">
                        <a14:shadowObscured xmlns:a14="http://schemas.microsoft.com/office/drawing/2010/main"/>
                      </a:ext>
                    </a:extLst>
                  </pic:spPr>
                </pic:pic>
              </a:graphicData>
            </a:graphic>
          </wp:inline>
        </w:drawing>
      </w:r>
    </w:p>
    <w:p w14:paraId="3CEF58B6" w14:textId="4E8083AA" w:rsidR="00A31FFD" w:rsidRDefault="00A31FFD" w:rsidP="00A31FFD">
      <w:pPr>
        <w:spacing w:after="0"/>
        <w:jc w:val="center"/>
        <w:rPr>
          <w:rFonts w:ascii="Trebuchet MS" w:hAnsi="Trebuchet MS"/>
          <w:sz w:val="24"/>
          <w:szCs w:val="24"/>
        </w:rPr>
      </w:pPr>
      <w:r>
        <w:rPr>
          <w:noProof/>
        </w:rPr>
        <w:drawing>
          <wp:inline distT="0" distB="0" distL="0" distR="0" wp14:anchorId="52E0CCF5" wp14:editId="1523C6EC">
            <wp:extent cx="2823942" cy="1573165"/>
            <wp:effectExtent l="0" t="0" r="0" b="8255"/>
            <wp:docPr id="681801061" name="Picture 32" descr="Sladenia remiger">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rotWithShape="1">
                    <a:blip r:embed="rId48" cstate="print">
                      <a:extLst>
                        <a:ext uri="{28A0092B-C50C-407E-A947-70E740481C1C}">
                          <a14:useLocalDpi xmlns:a14="http://schemas.microsoft.com/office/drawing/2010/main"/>
                        </a:ext>
                      </a:extLst>
                    </a:blip>
                    <a:srcRect r="-260"/>
                    <a:stretch/>
                  </pic:blipFill>
                  <pic:spPr bwMode="auto">
                    <a:xfrm>
                      <a:off x="0" y="0"/>
                      <a:ext cx="2936067" cy="1635628"/>
                    </a:xfrm>
                    <a:prstGeom prst="rect">
                      <a:avLst/>
                    </a:prstGeom>
                    <a:ln>
                      <a:noFill/>
                    </a:ln>
                    <a:extLst>
                      <a:ext uri="{53640926-AAD7-44D8-BBD7-CCE9431645EC}">
                        <a14:shadowObscured xmlns:a14="http://schemas.microsoft.com/office/drawing/2010/main"/>
                      </a:ext>
                    </a:extLst>
                  </pic:spPr>
                </pic:pic>
              </a:graphicData>
            </a:graphic>
          </wp:inline>
        </w:drawing>
      </w:r>
    </w:p>
    <w:p w14:paraId="3347EECB" w14:textId="5366070A" w:rsidR="00A31FFD" w:rsidRDefault="00A31FFD" w:rsidP="00A31FFD">
      <w:pPr>
        <w:pStyle w:val="Heading3"/>
      </w:pPr>
      <w:r>
        <w:lastRenderedPageBreak/>
        <w:t>Environment</w:t>
      </w:r>
    </w:p>
    <w:p w14:paraId="0C28D9D6" w14:textId="729A5740" w:rsidR="00A31FFD" w:rsidRDefault="00A31FFD" w:rsidP="00A31FFD">
      <w:pPr>
        <w:jc w:val="center"/>
        <w:rPr>
          <w:b/>
          <w:bCs/>
        </w:rPr>
      </w:pPr>
      <w:r>
        <w:rPr>
          <w:b/>
          <w:bCs/>
        </w:rPr>
        <w:t>Corals</w:t>
      </w:r>
    </w:p>
    <w:p w14:paraId="24215408" w14:textId="71B7BED4" w:rsidR="00A31FFD" w:rsidRDefault="00A31FFD" w:rsidP="00A31FFD">
      <w:pPr>
        <w:spacing w:after="0"/>
        <w:jc w:val="center"/>
        <w:rPr>
          <w:rFonts w:ascii="Trebuchet MS" w:hAnsi="Trebuchet MS"/>
          <w:sz w:val="24"/>
          <w:szCs w:val="24"/>
        </w:rPr>
      </w:pPr>
      <w:r>
        <w:rPr>
          <w:noProof/>
        </w:rPr>
        <w:drawing>
          <wp:inline distT="0" distB="0" distL="0" distR="0" wp14:anchorId="2DA1733A" wp14:editId="25CE3F84">
            <wp:extent cx="2806060" cy="1935665"/>
            <wp:effectExtent l="0" t="0" r="0" b="7620"/>
            <wp:docPr id="902883745" name="Picture 26" descr="Hydrodendron gorgonoid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843551" cy="1961527"/>
                    </a:xfrm>
                    <a:prstGeom prst="rect">
                      <a:avLst/>
                    </a:prstGeom>
                    <a:noFill/>
                    <a:ln>
                      <a:noFill/>
                    </a:ln>
                    <a:extLst>
                      <a:ext uri="{53640926-AAD7-44D8-BBD7-CCE9431645EC}">
                        <a14:shadowObscured xmlns:a14="http://schemas.microsoft.com/office/drawing/2010/main"/>
                      </a:ext>
                    </a:extLst>
                  </pic:spPr>
                </pic:pic>
              </a:graphicData>
            </a:graphic>
          </wp:inline>
        </w:drawing>
      </w:r>
      <w:r w:rsidRPr="00896F47">
        <w:rPr>
          <w:noProof/>
        </w:rPr>
        <w:drawing>
          <wp:inline distT="0" distB="0" distL="0" distR="0" wp14:anchorId="74677910" wp14:editId="409C55A8">
            <wp:extent cx="2293759" cy="193488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342229" cy="1975776"/>
                    </a:xfrm>
                    <a:prstGeom prst="rect">
                      <a:avLst/>
                    </a:prstGeom>
                    <a:ln>
                      <a:noFill/>
                    </a:ln>
                    <a:extLst>
                      <a:ext uri="{53640926-AAD7-44D8-BBD7-CCE9431645EC}">
                        <a14:shadowObscured xmlns:a14="http://schemas.microsoft.com/office/drawing/2010/main"/>
                      </a:ext>
                    </a:extLst>
                  </pic:spPr>
                </pic:pic>
              </a:graphicData>
            </a:graphic>
          </wp:inline>
        </w:drawing>
      </w:r>
    </w:p>
    <w:p w14:paraId="3120D21D" w14:textId="33F2FCE5" w:rsidR="00A31FFD" w:rsidRPr="00A31FFD" w:rsidRDefault="00A31FFD" w:rsidP="00A31FFD">
      <w:pPr>
        <w:jc w:val="center"/>
        <w:rPr>
          <w:b/>
          <w:bCs/>
        </w:rPr>
      </w:pPr>
      <w:r>
        <w:rPr>
          <w:b/>
          <w:bCs/>
        </w:rPr>
        <w:t>Shipwrecks / Aircraft Wreckage</w:t>
      </w:r>
    </w:p>
    <w:p w14:paraId="1A558B41" w14:textId="3FDE7EC4" w:rsidR="00A31FFD" w:rsidRDefault="00A31FFD" w:rsidP="00A31FFD">
      <w:pPr>
        <w:spacing w:after="0"/>
        <w:jc w:val="center"/>
      </w:pPr>
      <w:r>
        <w:rPr>
          <w:noProof/>
        </w:rPr>
        <w:drawing>
          <wp:inline distT="0" distB="0" distL="0" distR="0" wp14:anchorId="5ECBF1D0" wp14:editId="7A463E47">
            <wp:extent cx="2938462" cy="1651629"/>
            <wp:effectExtent l="0" t="0" r="0" b="6350"/>
            <wp:docPr id="1064402644" name="Picture 19" descr="This site is one of many aircraft lost in the vicinity of Tinian and Saipan. The B-29 Superfortress, one of the largest aircraft flown by the United States in World War II, had a wingspan measuring just over 141 feet. The wing came to rest on the sea floor upside down with the landing gear and three of the radial engines still attache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3" cstate="print">
                      <a:extLst>
                        <a:ext uri="{28A0092B-C50C-407E-A947-70E740481C1C}">
                          <a14:useLocalDpi xmlns:a14="http://schemas.microsoft.com/office/drawing/2010/main"/>
                        </a:ext>
                      </a:extLst>
                    </a:blip>
                    <a:stretch>
                      <a:fillRect/>
                    </a:stretch>
                  </pic:blipFill>
                  <pic:spPr>
                    <a:xfrm>
                      <a:off x="0" y="0"/>
                      <a:ext cx="2976108" cy="1672789"/>
                    </a:xfrm>
                    <a:prstGeom prst="rect">
                      <a:avLst/>
                    </a:prstGeom>
                  </pic:spPr>
                </pic:pic>
              </a:graphicData>
            </a:graphic>
          </wp:inline>
        </w:drawing>
      </w:r>
      <w:r w:rsidRPr="0061457E">
        <w:rPr>
          <w:noProof/>
        </w:rPr>
        <w:drawing>
          <wp:inline distT="0" distB="0" distL="0" distR="0" wp14:anchorId="50B18D6B" wp14:editId="32F36E62">
            <wp:extent cx="2476940" cy="165603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527844" cy="1690065"/>
                    </a:xfrm>
                    <a:prstGeom prst="rect">
                      <a:avLst/>
                    </a:prstGeom>
                    <a:ln>
                      <a:noFill/>
                    </a:ln>
                    <a:extLst>
                      <a:ext uri="{53640926-AAD7-44D8-BBD7-CCE9431645EC}">
                        <a14:shadowObscured xmlns:a14="http://schemas.microsoft.com/office/drawing/2010/main"/>
                      </a:ext>
                    </a:extLst>
                  </pic:spPr>
                </pic:pic>
              </a:graphicData>
            </a:graphic>
          </wp:inline>
        </w:drawing>
      </w:r>
    </w:p>
    <w:p w14:paraId="55B204E3" w14:textId="00EC56CE" w:rsidR="00A31FFD" w:rsidRDefault="00A31FFD" w:rsidP="00A31FFD">
      <w:pPr>
        <w:spacing w:after="0"/>
        <w:jc w:val="center"/>
        <w:rPr>
          <w:b/>
          <w:bCs/>
        </w:rPr>
      </w:pPr>
      <w:r>
        <w:rPr>
          <w:b/>
          <w:bCs/>
        </w:rPr>
        <w:t>Hydrothermal Vents / Underwater Volcanoes</w:t>
      </w:r>
    </w:p>
    <w:p w14:paraId="0D2D650C" w14:textId="66018C2E" w:rsidR="00A31FFD" w:rsidRDefault="00A31FFD" w:rsidP="00A31FFD">
      <w:pPr>
        <w:spacing w:after="0"/>
        <w:jc w:val="center"/>
      </w:pPr>
      <w:r>
        <w:rPr>
          <w:noProof/>
        </w:rPr>
        <w:drawing>
          <wp:inline distT="0" distB="0" distL="0" distR="0" wp14:anchorId="218A3628" wp14:editId="44615B8A">
            <wp:extent cx="2514600" cy="1880870"/>
            <wp:effectExtent l="0" t="0" r="0" b="5080"/>
            <wp:docPr id="658449280" name="Picture 34" descr="Champagne vent, NW Eifuku seamount in the Marianas region. ">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6" cstate="print">
                      <a:extLst>
                        <a:ext uri="{28A0092B-C50C-407E-A947-70E740481C1C}">
                          <a14:useLocalDpi xmlns:a14="http://schemas.microsoft.com/office/drawing/2010/main"/>
                        </a:ext>
                      </a:extLst>
                    </a:blip>
                    <a:stretch>
                      <a:fillRect/>
                    </a:stretch>
                  </pic:blipFill>
                  <pic:spPr>
                    <a:xfrm>
                      <a:off x="0" y="0"/>
                      <a:ext cx="2562861" cy="1916968"/>
                    </a:xfrm>
                    <a:prstGeom prst="rect">
                      <a:avLst/>
                    </a:prstGeom>
                  </pic:spPr>
                </pic:pic>
              </a:graphicData>
            </a:graphic>
          </wp:inline>
        </w:drawing>
      </w:r>
      <w:r w:rsidRPr="00E933A3">
        <w:rPr>
          <w:noProof/>
        </w:rPr>
        <w:drawing>
          <wp:inline distT="0" distB="0" distL="0" distR="0" wp14:anchorId="64944122" wp14:editId="360E91AE">
            <wp:extent cx="2731976" cy="1885562"/>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2751039" cy="1898719"/>
                    </a:xfrm>
                    <a:prstGeom prst="rect">
                      <a:avLst/>
                    </a:prstGeom>
                    <a:ln>
                      <a:noFill/>
                    </a:ln>
                    <a:extLst>
                      <a:ext uri="{53640926-AAD7-44D8-BBD7-CCE9431645EC}">
                        <a14:shadowObscured xmlns:a14="http://schemas.microsoft.com/office/drawing/2010/main"/>
                      </a:ext>
                    </a:extLst>
                  </pic:spPr>
                </pic:pic>
              </a:graphicData>
            </a:graphic>
          </wp:inline>
        </w:drawing>
      </w:r>
    </w:p>
    <w:p w14:paraId="646BB2C0" w14:textId="3FFCA3DD" w:rsidR="00A31FFD" w:rsidRDefault="00A31FFD" w:rsidP="00A31FFD">
      <w:pPr>
        <w:pStyle w:val="Heading1"/>
      </w:pPr>
      <w:r>
        <w:lastRenderedPageBreak/>
        <w:t>Additional Components</w:t>
      </w:r>
    </w:p>
    <w:p w14:paraId="5A272981" w14:textId="72A06B7D" w:rsidR="00A31FFD" w:rsidRDefault="00A31FFD" w:rsidP="00A31FFD">
      <w:pPr>
        <w:pStyle w:val="Heading2"/>
      </w:pPr>
      <w:r>
        <w:t>Assets</w:t>
      </w:r>
    </w:p>
    <w:p w14:paraId="4F21C2C4" w14:textId="77777777" w:rsidR="00B702D4" w:rsidRDefault="00B702D4" w:rsidP="00B702D4">
      <w:r w:rsidRPr="00896F47">
        <w:t>All assets below are royalty free assets from TurboSquid. We plan to use these assets and create our own.</w:t>
      </w:r>
    </w:p>
    <w:p w14:paraId="2A63F4E1" w14:textId="77777777" w:rsidR="00B702D4" w:rsidRPr="00896F47" w:rsidRDefault="00B702D4" w:rsidP="00B702D4">
      <w:pPr>
        <w:spacing w:after="0"/>
        <w:rPr>
          <w:rFonts w:ascii="Trebuchet MS" w:hAnsi="Trebuchet MS"/>
          <w:sz w:val="24"/>
          <w:szCs w:val="24"/>
        </w:rPr>
      </w:pPr>
      <w:r>
        <w:br/>
      </w:r>
      <w:r>
        <w:rPr>
          <w:noProof/>
        </w:rPr>
        <w:drawing>
          <wp:inline distT="0" distB="0" distL="0" distR="0" wp14:anchorId="04773D56" wp14:editId="6E3DB1EB">
            <wp:extent cx="2024063" cy="1728535"/>
            <wp:effectExtent l="0" t="0" r="0" b="5080"/>
            <wp:docPr id="1272758153" name="Picture 9724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41874"/>
                    <pic:cNvPicPr/>
                  </pic:nvPicPr>
                  <pic:blipFill rotWithShape="1">
                    <a:blip r:embed="rId58">
                      <a:extLst>
                        <a:ext uri="{28A0092B-C50C-407E-A947-70E740481C1C}">
                          <a14:useLocalDpi xmlns:a14="http://schemas.microsoft.com/office/drawing/2010/main" val="0"/>
                        </a:ext>
                      </a:extLst>
                    </a:blip>
                    <a:srcRect l="6200" t="10879" r="7578" b="10282"/>
                    <a:stretch/>
                  </pic:blipFill>
                  <pic:spPr bwMode="auto">
                    <a:xfrm>
                      <a:off x="0" y="0"/>
                      <a:ext cx="2044729" cy="17461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BB6C5B" wp14:editId="67149ECF">
            <wp:extent cx="3333120" cy="1729105"/>
            <wp:effectExtent l="0" t="0" r="635" b="4445"/>
            <wp:docPr id="1052202125" name="Picture 40748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482673"/>
                    <pic:cNvPicPr/>
                  </pic:nvPicPr>
                  <pic:blipFill rotWithShape="1">
                    <a:blip r:embed="rId59">
                      <a:extLst>
                        <a:ext uri="{28A0092B-C50C-407E-A947-70E740481C1C}">
                          <a14:useLocalDpi xmlns:a14="http://schemas.microsoft.com/office/drawing/2010/main" val="0"/>
                        </a:ext>
                      </a:extLst>
                    </a:blip>
                    <a:srcRect l="1334" r="9110"/>
                    <a:stretch/>
                  </pic:blipFill>
                  <pic:spPr bwMode="auto">
                    <a:xfrm>
                      <a:off x="0" y="0"/>
                      <a:ext cx="3375061" cy="1750863"/>
                    </a:xfrm>
                    <a:prstGeom prst="rect">
                      <a:avLst/>
                    </a:prstGeom>
                    <a:ln>
                      <a:noFill/>
                    </a:ln>
                    <a:extLst>
                      <a:ext uri="{53640926-AAD7-44D8-BBD7-CCE9431645EC}">
                        <a14:shadowObscured xmlns:a14="http://schemas.microsoft.com/office/drawing/2010/main"/>
                      </a:ext>
                    </a:extLst>
                  </pic:spPr>
                </pic:pic>
              </a:graphicData>
            </a:graphic>
          </wp:inline>
        </w:drawing>
      </w:r>
    </w:p>
    <w:p w14:paraId="57B63760" w14:textId="28AB3D44" w:rsidR="00B702D4" w:rsidRDefault="00B702D4" w:rsidP="00B702D4">
      <w:r>
        <w:rPr>
          <w:noProof/>
        </w:rPr>
        <w:drawing>
          <wp:inline distT="0" distB="0" distL="0" distR="0" wp14:anchorId="289284C7" wp14:editId="7F97FB92">
            <wp:extent cx="3026348" cy="1228725"/>
            <wp:effectExtent l="0" t="0" r="3175" b="0"/>
            <wp:docPr id="792872075" name="Picture 33898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88962"/>
                    <pic:cNvPicPr/>
                  </pic:nvPicPr>
                  <pic:blipFill rotWithShape="1">
                    <a:blip r:embed="rId60">
                      <a:extLst>
                        <a:ext uri="{28A0092B-C50C-407E-A947-70E740481C1C}">
                          <a14:useLocalDpi xmlns:a14="http://schemas.microsoft.com/office/drawing/2010/main" val="0"/>
                        </a:ext>
                      </a:extLst>
                    </a:blip>
                    <a:srcRect l="8676" t="6795" r="6671"/>
                    <a:stretch/>
                  </pic:blipFill>
                  <pic:spPr bwMode="auto">
                    <a:xfrm>
                      <a:off x="0" y="0"/>
                      <a:ext cx="3067990" cy="12456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E374B3" wp14:editId="66810BE3">
            <wp:extent cx="2376488" cy="1237085"/>
            <wp:effectExtent l="0" t="0" r="5080" b="1270"/>
            <wp:docPr id="1622036580" name="Picture 94947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71003"/>
                    <pic:cNvPicPr/>
                  </pic:nvPicPr>
                  <pic:blipFill rotWithShape="1">
                    <a:blip r:embed="rId61" cstate="print">
                      <a:extLst>
                        <a:ext uri="{28A0092B-C50C-407E-A947-70E740481C1C}">
                          <a14:useLocalDpi xmlns:a14="http://schemas.microsoft.com/office/drawing/2010/main" val="0"/>
                        </a:ext>
                      </a:extLst>
                    </a:blip>
                    <a:srcRect l="13586" t="14751" r="13014" b="6873"/>
                    <a:stretch/>
                  </pic:blipFill>
                  <pic:spPr bwMode="auto">
                    <a:xfrm>
                      <a:off x="0" y="0"/>
                      <a:ext cx="2398150" cy="1248361"/>
                    </a:xfrm>
                    <a:prstGeom prst="rect">
                      <a:avLst/>
                    </a:prstGeom>
                    <a:ln>
                      <a:noFill/>
                    </a:ln>
                    <a:extLst>
                      <a:ext uri="{53640926-AAD7-44D8-BBD7-CCE9431645EC}">
                        <a14:shadowObscured xmlns:a14="http://schemas.microsoft.com/office/drawing/2010/main"/>
                      </a:ext>
                    </a:extLst>
                  </pic:spPr>
                </pic:pic>
              </a:graphicData>
            </a:graphic>
          </wp:inline>
        </w:drawing>
      </w:r>
    </w:p>
    <w:p w14:paraId="4C5A147C" w14:textId="7E50EB0F" w:rsidR="00B702D4" w:rsidRDefault="00B702D4" w:rsidP="00B702D4">
      <w:pPr>
        <w:pStyle w:val="Heading2"/>
      </w:pPr>
      <w:r>
        <w:t>Textures</w:t>
      </w:r>
    </w:p>
    <w:p w14:paraId="6522CDDB" w14:textId="5190A972" w:rsidR="00926DBD" w:rsidRDefault="00926DBD" w:rsidP="00B702D4">
      <w:r>
        <w:t>We will need a lot of different textures for the different assets we will be including.</w:t>
      </w:r>
    </w:p>
    <w:p w14:paraId="35C154DA" w14:textId="758CAD78" w:rsidR="00926DBD" w:rsidRDefault="00926DBD" w:rsidP="00B702D4">
      <w:pPr>
        <w:rPr>
          <w:b/>
          <w:bCs/>
        </w:rPr>
      </w:pPr>
      <w:r w:rsidRPr="00926DBD">
        <w:rPr>
          <w:b/>
          <w:bCs/>
        </w:rPr>
        <w:t>Submarine</w:t>
      </w:r>
      <w:r>
        <w:rPr>
          <w:b/>
          <w:bCs/>
        </w:rPr>
        <w:t xml:space="preserve"> Textures:</w:t>
      </w:r>
    </w:p>
    <w:p w14:paraId="5D3742E9" w14:textId="30E7CA88" w:rsidR="00926DBD" w:rsidRDefault="00926DBD" w:rsidP="00926DBD">
      <w:pPr>
        <w:pStyle w:val="ListParagraph"/>
      </w:pPr>
      <w:r>
        <w:t>Glass</w:t>
      </w:r>
    </w:p>
    <w:p w14:paraId="475199A6" w14:textId="44686BDB" w:rsidR="00926DBD" w:rsidRDefault="00926DBD" w:rsidP="00926DBD">
      <w:pPr>
        <w:pStyle w:val="ListParagraph"/>
      </w:pPr>
      <w:r>
        <w:t>Metal</w:t>
      </w:r>
    </w:p>
    <w:p w14:paraId="3565D879" w14:textId="70D9C4D2" w:rsidR="00926DBD" w:rsidRDefault="00926DBD" w:rsidP="00926DBD">
      <w:pPr>
        <w:pStyle w:val="ListParagraph"/>
      </w:pPr>
      <w:r>
        <w:t>Plastics</w:t>
      </w:r>
    </w:p>
    <w:p w14:paraId="3EDBF9D5" w14:textId="49935D0F" w:rsidR="00926DBD" w:rsidRPr="00926DBD" w:rsidRDefault="00926DBD" w:rsidP="00926DBD">
      <w:r w:rsidRPr="00926DBD">
        <w:rPr>
          <w:b/>
          <w:bCs/>
        </w:rPr>
        <w:t>Sea Life:</w:t>
      </w:r>
    </w:p>
    <w:p w14:paraId="66104A0E" w14:textId="1FE79AA8" w:rsidR="00926DBD" w:rsidRDefault="00926DBD" w:rsidP="00926DBD">
      <w:pPr>
        <w:pStyle w:val="ListParagraph"/>
      </w:pPr>
      <w:r>
        <w:t>Fish Scales</w:t>
      </w:r>
    </w:p>
    <w:p w14:paraId="1324D0DD" w14:textId="156110F7" w:rsidR="00926DBD" w:rsidRDefault="00926DBD" w:rsidP="00926DBD">
      <w:pPr>
        <w:pStyle w:val="ListParagraph"/>
      </w:pPr>
      <w:r>
        <w:t>Fisheye Textures</w:t>
      </w:r>
    </w:p>
    <w:p w14:paraId="432DEB95" w14:textId="1545D540" w:rsidR="00926DBD" w:rsidRDefault="00926DBD" w:rsidP="00926DBD">
      <w:pPr>
        <w:rPr>
          <w:b/>
          <w:bCs/>
        </w:rPr>
      </w:pPr>
      <w:r>
        <w:rPr>
          <w:b/>
          <w:bCs/>
        </w:rPr>
        <w:t>Environment Textures:</w:t>
      </w:r>
    </w:p>
    <w:p w14:paraId="3312AEA6" w14:textId="63DA01AA" w:rsidR="00926DBD" w:rsidRDefault="00926DBD" w:rsidP="00926DBD">
      <w:pPr>
        <w:pStyle w:val="ListParagraph"/>
      </w:pPr>
      <w:r>
        <w:t>Sand</w:t>
      </w:r>
    </w:p>
    <w:p w14:paraId="3D7EB684" w14:textId="31D94D48" w:rsidR="00926DBD" w:rsidRDefault="00926DBD" w:rsidP="00926DBD">
      <w:pPr>
        <w:pStyle w:val="ListParagraph"/>
      </w:pPr>
      <w:r>
        <w:t>Water</w:t>
      </w:r>
    </w:p>
    <w:p w14:paraId="78768E15" w14:textId="0FBF465A" w:rsidR="00926DBD" w:rsidRDefault="00926DBD" w:rsidP="00926DBD">
      <w:pPr>
        <w:pStyle w:val="ListParagraph"/>
      </w:pPr>
      <w:r>
        <w:t>Seaweed</w:t>
      </w:r>
    </w:p>
    <w:p w14:paraId="37FAADAF" w14:textId="06739A85" w:rsidR="00926DBD" w:rsidRDefault="00926DBD" w:rsidP="00926DBD">
      <w:pPr>
        <w:pStyle w:val="ListParagraph"/>
      </w:pPr>
      <w:r>
        <w:lastRenderedPageBreak/>
        <w:t>Rocks</w:t>
      </w:r>
    </w:p>
    <w:p w14:paraId="1BFB99A4" w14:textId="13EF3EA5" w:rsidR="00926DBD" w:rsidRDefault="00926DBD" w:rsidP="00926DBD">
      <w:pPr>
        <w:pStyle w:val="ListParagraph"/>
      </w:pPr>
      <w:r>
        <w:t>Lava</w:t>
      </w:r>
    </w:p>
    <w:p w14:paraId="5C42F31E" w14:textId="55A528B6" w:rsidR="00926DBD" w:rsidRDefault="00926DBD" w:rsidP="00926DBD">
      <w:pPr>
        <w:rPr>
          <w:b/>
          <w:bCs/>
        </w:rPr>
      </w:pPr>
      <w:r>
        <w:rPr>
          <w:b/>
          <w:bCs/>
        </w:rPr>
        <w:t>Ship Textures:</w:t>
      </w:r>
    </w:p>
    <w:p w14:paraId="3C17C208" w14:textId="66A0A0D6" w:rsidR="00926DBD" w:rsidRDefault="00926DBD" w:rsidP="00926DBD">
      <w:pPr>
        <w:pStyle w:val="ListParagraph"/>
      </w:pPr>
      <w:r>
        <w:t>Glass</w:t>
      </w:r>
    </w:p>
    <w:p w14:paraId="3B471253" w14:textId="49F48EF0" w:rsidR="00926DBD" w:rsidRDefault="00926DBD" w:rsidP="00926DBD">
      <w:pPr>
        <w:pStyle w:val="ListParagraph"/>
      </w:pPr>
      <w:r>
        <w:t>Metal</w:t>
      </w:r>
    </w:p>
    <w:p w14:paraId="461C5737" w14:textId="4F56D5DC" w:rsidR="00926DBD" w:rsidRDefault="00926DBD" w:rsidP="00926DBD">
      <w:pPr>
        <w:pStyle w:val="ListParagraph"/>
      </w:pPr>
      <w:r>
        <w:t>Plastics</w:t>
      </w:r>
    </w:p>
    <w:p w14:paraId="515728B8" w14:textId="0024F574" w:rsidR="00926DBD" w:rsidRDefault="00926DBD" w:rsidP="00926DBD">
      <w:pPr>
        <w:pStyle w:val="Heading2"/>
      </w:pPr>
      <w:r>
        <w:t>Characters</w:t>
      </w:r>
    </w:p>
    <w:p w14:paraId="536CF78B" w14:textId="0E7CC0CE" w:rsidR="00926DBD" w:rsidRPr="00926DBD" w:rsidRDefault="00926DBD" w:rsidP="00926DBD">
      <w:r w:rsidRPr="00926DBD">
        <w:t xml:space="preserve">Main character – Submarine Driver/Passenger </w:t>
      </w:r>
      <w:r>
        <w:t>–</w:t>
      </w:r>
      <w:r w:rsidRPr="00926DBD">
        <w:t xml:space="preserve"> Sven </w:t>
      </w:r>
      <w:r w:rsidRPr="00926DBD">
        <w:rPr>
          <w:rFonts w:eastAsia="Arial" w:cs="Arial"/>
        </w:rPr>
        <w:t>Anderson.</w:t>
      </w:r>
    </w:p>
    <w:p w14:paraId="166162BF" w14:textId="77777777" w:rsidR="00926DBD" w:rsidRPr="00926DBD" w:rsidRDefault="00926DBD" w:rsidP="00926DBD">
      <w:r w:rsidRPr="00926DBD">
        <w:t>Narrator – Boat Captain – Ivor Cholesky.</w:t>
      </w:r>
    </w:p>
    <w:p w14:paraId="3115E54C" w14:textId="6D94A8EE" w:rsidR="00926DBD" w:rsidRPr="00926DBD" w:rsidRDefault="00926DBD" w:rsidP="00926DBD">
      <w:r w:rsidRPr="00926DBD">
        <w:t xml:space="preserve">Radio comms – Communication operator </w:t>
      </w:r>
      <w:r>
        <w:t>–</w:t>
      </w:r>
      <w:r w:rsidRPr="00926DBD">
        <w:t xml:space="preserve"> </w:t>
      </w:r>
      <w:r w:rsidRPr="00926DBD">
        <w:rPr>
          <w:rFonts w:eastAsia="Arial" w:cs="Arial"/>
        </w:rPr>
        <w:t xml:space="preserve">Andrea </w:t>
      </w:r>
      <w:proofErr w:type="spellStart"/>
      <w:r w:rsidRPr="00926DBD">
        <w:rPr>
          <w:rFonts w:eastAsia="Arial" w:cs="Arial"/>
        </w:rPr>
        <w:t>Barbro</w:t>
      </w:r>
      <w:proofErr w:type="spellEnd"/>
      <w:r w:rsidRPr="00926DBD">
        <w:rPr>
          <w:rFonts w:ascii="Arial" w:eastAsia="Arial" w:hAnsi="Arial" w:cs="Arial"/>
          <w:color w:val="222222"/>
        </w:rPr>
        <w:t>.</w:t>
      </w:r>
    </w:p>
    <w:p w14:paraId="24E916FE" w14:textId="3D73D11C" w:rsidR="00926DBD" w:rsidRDefault="00AA35D6" w:rsidP="00AA35D6">
      <w:pPr>
        <w:pStyle w:val="Heading2"/>
      </w:pPr>
      <w:r>
        <w:t>Scripts</w:t>
      </w:r>
    </w:p>
    <w:p w14:paraId="2A3A2CC3" w14:textId="77777777" w:rsidR="00AA35D6" w:rsidRPr="00D80BBA" w:rsidRDefault="00AA35D6" w:rsidP="00AA35D6">
      <w:pPr>
        <w:pStyle w:val="ListParagraph"/>
      </w:pPr>
      <w:r w:rsidRPr="00D80BBA">
        <w:t>Character movement script – Script created for basic character movement within the sub</w:t>
      </w:r>
      <w:r>
        <w:t>.</w:t>
      </w:r>
    </w:p>
    <w:p w14:paraId="14D408FD" w14:textId="77777777" w:rsidR="00AA35D6" w:rsidRPr="00D80BBA" w:rsidRDefault="00AA35D6" w:rsidP="00AA35D6">
      <w:pPr>
        <w:pStyle w:val="ListParagraph"/>
      </w:pPr>
      <w:r w:rsidRPr="00D80BBA">
        <w:t xml:space="preserve">Submarine movement script – </w:t>
      </w:r>
      <w:r>
        <w:t>S</w:t>
      </w:r>
      <w:r w:rsidRPr="00D80BBA">
        <w:t>cript movement for submarine sea floor.</w:t>
      </w:r>
    </w:p>
    <w:p w14:paraId="256984B7" w14:textId="77777777" w:rsidR="00AA35D6" w:rsidRPr="00D80BBA" w:rsidRDefault="00AA35D6" w:rsidP="00AA35D6">
      <w:pPr>
        <w:pStyle w:val="ListParagraph"/>
      </w:pPr>
      <w:r w:rsidRPr="00D80BBA">
        <w:t>Ai movement script – Movement of AI script for marine life.</w:t>
      </w:r>
    </w:p>
    <w:p w14:paraId="5C1519CD" w14:textId="77777777" w:rsidR="00AA35D6" w:rsidRPr="00D80BBA" w:rsidRDefault="00AA35D6" w:rsidP="00AA35D6">
      <w:pPr>
        <w:pStyle w:val="ListParagraph"/>
      </w:pPr>
      <w:r w:rsidRPr="00D80BBA">
        <w:t>AI interaction script – Interaction with AI (Sea</w:t>
      </w:r>
      <w:r>
        <w:t xml:space="preserve"> l</w:t>
      </w:r>
      <w:r w:rsidRPr="00D80BBA">
        <w:t>ife)</w:t>
      </w:r>
      <w:r>
        <w:t>.</w:t>
      </w:r>
    </w:p>
    <w:p w14:paraId="308BA597" w14:textId="77777777" w:rsidR="00AA35D6" w:rsidRPr="00D80BBA" w:rsidRDefault="00AA35D6" w:rsidP="00AA35D6">
      <w:pPr>
        <w:pStyle w:val="ListParagraph"/>
      </w:pPr>
      <w:r w:rsidRPr="00D80BBA">
        <w:t>Water sound Diffraction script – A script which helps create the effect of audio within water.</w:t>
      </w:r>
    </w:p>
    <w:p w14:paraId="785C5CB5" w14:textId="77777777" w:rsidR="00AA35D6" w:rsidRPr="00D80BBA" w:rsidRDefault="00AA35D6" w:rsidP="00AA35D6">
      <w:pPr>
        <w:pStyle w:val="ListParagraph"/>
      </w:pPr>
      <w:r w:rsidRPr="00D80BBA">
        <w:t xml:space="preserve">Lighting script – </w:t>
      </w:r>
      <w:r>
        <w:t>S</w:t>
      </w:r>
      <w:r w:rsidRPr="00D80BBA">
        <w:t>cript for controlling the sunlight through water.</w:t>
      </w:r>
    </w:p>
    <w:p w14:paraId="0A5D7734" w14:textId="77777777" w:rsidR="00AA35D6" w:rsidRPr="00D80BBA" w:rsidRDefault="00AA35D6" w:rsidP="00AA35D6">
      <w:pPr>
        <w:pStyle w:val="ListParagraph"/>
      </w:pPr>
      <w:r w:rsidRPr="00D80BBA">
        <w:t>Submarine lighting script – Script to control lights on Submarine</w:t>
      </w:r>
      <w:r>
        <w:t>.</w:t>
      </w:r>
    </w:p>
    <w:p w14:paraId="3EB2CBA6" w14:textId="77777777" w:rsidR="00AA35D6" w:rsidRDefault="00AA35D6" w:rsidP="00AA35D6">
      <w:pPr>
        <w:pStyle w:val="ListParagraph"/>
      </w:pPr>
      <w:r w:rsidRPr="00D80BBA">
        <w:t>Player interaction script – Script for controlling players interactions with the submarine</w:t>
      </w:r>
      <w:r>
        <w:t>.</w:t>
      </w:r>
    </w:p>
    <w:p w14:paraId="1F29E95A" w14:textId="391792C9" w:rsidR="00AA35D6" w:rsidRDefault="00AA35D6" w:rsidP="00AA35D6">
      <w:pPr>
        <w:pStyle w:val="Heading2"/>
      </w:pPr>
      <w:r>
        <w:t>User Interface</w:t>
      </w:r>
    </w:p>
    <w:p w14:paraId="4357C96E" w14:textId="6BFC80E3" w:rsidR="00AA35D6" w:rsidRDefault="00AA35D6" w:rsidP="00AA35D6">
      <w:r>
        <w:rPr>
          <w:noProof/>
        </w:rPr>
        <w:drawing>
          <wp:anchor distT="0" distB="0" distL="114300" distR="114300" simplePos="0" relativeHeight="251658240" behindDoc="1" locked="0" layoutInCell="1" allowOverlap="1" wp14:anchorId="556D29B7" wp14:editId="6E387C09">
            <wp:simplePos x="0" y="0"/>
            <wp:positionH relativeFrom="column">
              <wp:posOffset>1885950</wp:posOffset>
            </wp:positionH>
            <wp:positionV relativeFrom="page">
              <wp:posOffset>7219950</wp:posOffset>
            </wp:positionV>
            <wp:extent cx="3556000" cy="2000250"/>
            <wp:effectExtent l="0" t="0" r="6350" b="0"/>
            <wp:wrapTight wrapText="bothSides">
              <wp:wrapPolygon edited="0">
                <wp:start x="0" y="0"/>
                <wp:lineTo x="0" y="21394"/>
                <wp:lineTo x="21523" y="21394"/>
                <wp:lineTo x="21523" y="0"/>
                <wp:lineTo x="0" y="0"/>
              </wp:wrapPolygon>
            </wp:wrapTight>
            <wp:docPr id="50081666" name="Picture 74926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26040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56000" cy="2000250"/>
                    </a:xfrm>
                    <a:prstGeom prst="rect">
                      <a:avLst/>
                    </a:prstGeom>
                  </pic:spPr>
                </pic:pic>
              </a:graphicData>
            </a:graphic>
          </wp:anchor>
        </w:drawing>
      </w:r>
      <w:r w:rsidRPr="006543A1">
        <w:t>We have planned to have UI which will show educational information about the fish and surrounding area</w:t>
      </w:r>
      <w:r>
        <w:t xml:space="preserve">. </w:t>
      </w:r>
      <w:r w:rsidRPr="637BCBE1">
        <w:t>We will also display the depth reached to the user.</w:t>
      </w:r>
      <w:r w:rsidRPr="00AA35D6">
        <w:rPr>
          <w:noProof/>
        </w:rPr>
        <w:t xml:space="preserve"> </w:t>
      </w:r>
      <w:r w:rsidRPr="00AA35D6">
        <w:t xml:space="preserve">We are planning to use a UI layout to constantly show the user the depth they are currently at. As well as this, instead of showing oxygen levels on the UI, we will be showing the user the levels of pressure outside of the submarine (educational). For UI patterns it is always important to have a </w:t>
      </w:r>
      <w:r w:rsidRPr="00AA35D6">
        <w:t>centre</w:t>
      </w:r>
      <w:r>
        <w:t xml:space="preserve"> </w:t>
      </w:r>
      <w:r w:rsidRPr="00AA35D6">
        <w:t>of screen indicator to help first time users in VR.</w:t>
      </w:r>
      <w:bookmarkStart w:id="28" w:name="_GoBack"/>
      <w:bookmarkEnd w:id="28"/>
    </w:p>
    <w:sectPr w:rsidR="00AA35D6">
      <w:footerReference w:type="default" r:id="rId6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2FF52" w14:textId="77777777" w:rsidR="006B1BAC" w:rsidRDefault="006B1BAC" w:rsidP="00C6554A">
      <w:pPr>
        <w:spacing w:before="0" w:after="0" w:line="240" w:lineRule="auto"/>
      </w:pPr>
      <w:r>
        <w:separator/>
      </w:r>
    </w:p>
  </w:endnote>
  <w:endnote w:type="continuationSeparator" w:id="0">
    <w:p w14:paraId="7E91D5DE" w14:textId="77777777" w:rsidR="006B1BAC" w:rsidRDefault="006B1BA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altName w:val="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BEEEA" w14:textId="77777777" w:rsidR="003805A2" w:rsidRDefault="003805A2">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94634" w14:textId="77777777" w:rsidR="006B1BAC" w:rsidRDefault="006B1BAC" w:rsidP="00C6554A">
      <w:pPr>
        <w:spacing w:before="0" w:after="0" w:line="240" w:lineRule="auto"/>
      </w:pPr>
      <w:r>
        <w:separator/>
      </w:r>
    </w:p>
  </w:footnote>
  <w:footnote w:type="continuationSeparator" w:id="0">
    <w:p w14:paraId="711F9790" w14:textId="77777777" w:rsidR="006B1BAC" w:rsidRDefault="006B1BA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DE4C0C"/>
    <w:multiLevelType w:val="hybridMultilevel"/>
    <w:tmpl w:val="57CA3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6620CF3"/>
    <w:multiLevelType w:val="hybridMultilevel"/>
    <w:tmpl w:val="061E1898"/>
    <w:lvl w:ilvl="0" w:tplc="D6E47784">
      <w:start w:val="1"/>
      <w:numFmt w:val="bullet"/>
      <w:lvlText w:val=""/>
      <w:lvlJc w:val="left"/>
      <w:pPr>
        <w:ind w:left="720" w:hanging="360"/>
      </w:pPr>
      <w:rPr>
        <w:rFonts w:ascii="Symbol" w:hAnsi="Symbol" w:hint="default"/>
      </w:rPr>
    </w:lvl>
    <w:lvl w:ilvl="1" w:tplc="7AE0501A">
      <w:start w:val="1"/>
      <w:numFmt w:val="bullet"/>
      <w:lvlText w:val="o"/>
      <w:lvlJc w:val="left"/>
      <w:pPr>
        <w:ind w:left="1440" w:hanging="360"/>
      </w:pPr>
      <w:rPr>
        <w:rFonts w:ascii="Courier New" w:hAnsi="Courier New" w:hint="default"/>
      </w:rPr>
    </w:lvl>
    <w:lvl w:ilvl="2" w:tplc="6E8E9F80">
      <w:start w:val="1"/>
      <w:numFmt w:val="bullet"/>
      <w:lvlText w:val=""/>
      <w:lvlJc w:val="left"/>
      <w:pPr>
        <w:ind w:left="2160" w:hanging="360"/>
      </w:pPr>
      <w:rPr>
        <w:rFonts w:ascii="Wingdings" w:hAnsi="Wingdings" w:hint="default"/>
      </w:rPr>
    </w:lvl>
    <w:lvl w:ilvl="3" w:tplc="9BDA7C52">
      <w:start w:val="1"/>
      <w:numFmt w:val="bullet"/>
      <w:lvlText w:val=""/>
      <w:lvlJc w:val="left"/>
      <w:pPr>
        <w:ind w:left="2880" w:hanging="360"/>
      </w:pPr>
      <w:rPr>
        <w:rFonts w:ascii="Symbol" w:hAnsi="Symbol" w:hint="default"/>
      </w:rPr>
    </w:lvl>
    <w:lvl w:ilvl="4" w:tplc="B9545292">
      <w:start w:val="1"/>
      <w:numFmt w:val="bullet"/>
      <w:lvlText w:val="o"/>
      <w:lvlJc w:val="left"/>
      <w:pPr>
        <w:ind w:left="3600" w:hanging="360"/>
      </w:pPr>
      <w:rPr>
        <w:rFonts w:ascii="Courier New" w:hAnsi="Courier New" w:hint="default"/>
      </w:rPr>
    </w:lvl>
    <w:lvl w:ilvl="5" w:tplc="133C48BC">
      <w:start w:val="1"/>
      <w:numFmt w:val="bullet"/>
      <w:lvlText w:val=""/>
      <w:lvlJc w:val="left"/>
      <w:pPr>
        <w:ind w:left="4320" w:hanging="360"/>
      </w:pPr>
      <w:rPr>
        <w:rFonts w:ascii="Wingdings" w:hAnsi="Wingdings" w:hint="default"/>
      </w:rPr>
    </w:lvl>
    <w:lvl w:ilvl="6" w:tplc="B0BC9C1C">
      <w:start w:val="1"/>
      <w:numFmt w:val="bullet"/>
      <w:lvlText w:val=""/>
      <w:lvlJc w:val="left"/>
      <w:pPr>
        <w:ind w:left="5040" w:hanging="360"/>
      </w:pPr>
      <w:rPr>
        <w:rFonts w:ascii="Symbol" w:hAnsi="Symbol" w:hint="default"/>
      </w:rPr>
    </w:lvl>
    <w:lvl w:ilvl="7" w:tplc="73D41464">
      <w:start w:val="1"/>
      <w:numFmt w:val="bullet"/>
      <w:lvlText w:val="o"/>
      <w:lvlJc w:val="left"/>
      <w:pPr>
        <w:ind w:left="5760" w:hanging="360"/>
      </w:pPr>
      <w:rPr>
        <w:rFonts w:ascii="Courier New" w:hAnsi="Courier New" w:hint="default"/>
      </w:rPr>
    </w:lvl>
    <w:lvl w:ilvl="8" w:tplc="A57ACD3A">
      <w:start w:val="1"/>
      <w:numFmt w:val="bullet"/>
      <w:lvlText w:val=""/>
      <w:lvlJc w:val="left"/>
      <w:pPr>
        <w:ind w:left="6480" w:hanging="360"/>
      </w:pPr>
      <w:rPr>
        <w:rFonts w:ascii="Wingdings" w:hAnsi="Wingdings" w:hint="default"/>
      </w:rPr>
    </w:lvl>
  </w:abstractNum>
  <w:abstractNum w:abstractNumId="13" w15:restartNumberingAfterBreak="0">
    <w:nsid w:val="08611509"/>
    <w:multiLevelType w:val="hybridMultilevel"/>
    <w:tmpl w:val="7410FC86"/>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09036745"/>
    <w:multiLevelType w:val="hybridMultilevel"/>
    <w:tmpl w:val="294233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2487B90"/>
    <w:multiLevelType w:val="hybridMultilevel"/>
    <w:tmpl w:val="4EC68512"/>
    <w:lvl w:ilvl="0" w:tplc="D6E4778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073394"/>
    <w:multiLevelType w:val="hybridMultilevel"/>
    <w:tmpl w:val="C45A5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BF1741"/>
    <w:multiLevelType w:val="hybridMultilevel"/>
    <w:tmpl w:val="B3485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0733B6"/>
    <w:multiLevelType w:val="hybridMultilevel"/>
    <w:tmpl w:val="36E417F6"/>
    <w:lvl w:ilvl="0" w:tplc="AAA04C06">
      <w:start w:val="1"/>
      <w:numFmt w:val="bullet"/>
      <w:lvlText w:val=""/>
      <w:lvlJc w:val="left"/>
      <w:pPr>
        <w:ind w:left="720" w:hanging="360"/>
      </w:pPr>
      <w:rPr>
        <w:rFonts w:ascii="Symbol" w:hAnsi="Symbol" w:hint="default"/>
      </w:rPr>
    </w:lvl>
    <w:lvl w:ilvl="1" w:tplc="09208FEA">
      <w:start w:val="1"/>
      <w:numFmt w:val="bullet"/>
      <w:lvlText w:val="o"/>
      <w:lvlJc w:val="left"/>
      <w:pPr>
        <w:ind w:left="1440" w:hanging="360"/>
      </w:pPr>
      <w:rPr>
        <w:rFonts w:ascii="Courier New" w:hAnsi="Courier New" w:hint="default"/>
      </w:rPr>
    </w:lvl>
    <w:lvl w:ilvl="2" w:tplc="730619A0">
      <w:start w:val="1"/>
      <w:numFmt w:val="bullet"/>
      <w:lvlText w:val=""/>
      <w:lvlJc w:val="left"/>
      <w:pPr>
        <w:ind w:left="2160" w:hanging="360"/>
      </w:pPr>
      <w:rPr>
        <w:rFonts w:ascii="Wingdings" w:hAnsi="Wingdings" w:hint="default"/>
      </w:rPr>
    </w:lvl>
    <w:lvl w:ilvl="3" w:tplc="764816B6">
      <w:start w:val="1"/>
      <w:numFmt w:val="bullet"/>
      <w:lvlText w:val=""/>
      <w:lvlJc w:val="left"/>
      <w:pPr>
        <w:ind w:left="2880" w:hanging="360"/>
      </w:pPr>
      <w:rPr>
        <w:rFonts w:ascii="Symbol" w:hAnsi="Symbol" w:hint="default"/>
      </w:rPr>
    </w:lvl>
    <w:lvl w:ilvl="4" w:tplc="AF667B96">
      <w:start w:val="1"/>
      <w:numFmt w:val="bullet"/>
      <w:lvlText w:val="o"/>
      <w:lvlJc w:val="left"/>
      <w:pPr>
        <w:ind w:left="3600" w:hanging="360"/>
      </w:pPr>
      <w:rPr>
        <w:rFonts w:ascii="Courier New" w:hAnsi="Courier New" w:hint="default"/>
      </w:rPr>
    </w:lvl>
    <w:lvl w:ilvl="5" w:tplc="AD88D472">
      <w:start w:val="1"/>
      <w:numFmt w:val="bullet"/>
      <w:lvlText w:val=""/>
      <w:lvlJc w:val="left"/>
      <w:pPr>
        <w:ind w:left="4320" w:hanging="360"/>
      </w:pPr>
      <w:rPr>
        <w:rFonts w:ascii="Wingdings" w:hAnsi="Wingdings" w:hint="default"/>
      </w:rPr>
    </w:lvl>
    <w:lvl w:ilvl="6" w:tplc="AC5E1C06">
      <w:start w:val="1"/>
      <w:numFmt w:val="bullet"/>
      <w:lvlText w:val=""/>
      <w:lvlJc w:val="left"/>
      <w:pPr>
        <w:ind w:left="5040" w:hanging="360"/>
      </w:pPr>
      <w:rPr>
        <w:rFonts w:ascii="Symbol" w:hAnsi="Symbol" w:hint="default"/>
      </w:rPr>
    </w:lvl>
    <w:lvl w:ilvl="7" w:tplc="66E287F8">
      <w:start w:val="1"/>
      <w:numFmt w:val="bullet"/>
      <w:lvlText w:val="o"/>
      <w:lvlJc w:val="left"/>
      <w:pPr>
        <w:ind w:left="5760" w:hanging="360"/>
      </w:pPr>
      <w:rPr>
        <w:rFonts w:ascii="Courier New" w:hAnsi="Courier New" w:hint="default"/>
      </w:rPr>
    </w:lvl>
    <w:lvl w:ilvl="8" w:tplc="DC566570">
      <w:start w:val="1"/>
      <w:numFmt w:val="bullet"/>
      <w:lvlText w:val=""/>
      <w:lvlJc w:val="left"/>
      <w:pPr>
        <w:ind w:left="6480" w:hanging="360"/>
      </w:pPr>
      <w:rPr>
        <w:rFonts w:ascii="Wingdings" w:hAnsi="Wingdings" w:hint="default"/>
      </w:rPr>
    </w:lvl>
  </w:abstractNum>
  <w:abstractNum w:abstractNumId="20" w15:restartNumberingAfterBreak="0">
    <w:nsid w:val="38DE5E72"/>
    <w:multiLevelType w:val="hybridMultilevel"/>
    <w:tmpl w:val="3DC0494A"/>
    <w:lvl w:ilvl="0" w:tplc="1DC43A6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A2E3696"/>
    <w:multiLevelType w:val="hybridMultilevel"/>
    <w:tmpl w:val="F6C0AB4E"/>
    <w:lvl w:ilvl="0" w:tplc="D6E4778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BD05B0"/>
    <w:multiLevelType w:val="hybridMultilevel"/>
    <w:tmpl w:val="B260B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1C291F"/>
    <w:multiLevelType w:val="hybridMultilevel"/>
    <w:tmpl w:val="910AD47C"/>
    <w:lvl w:ilvl="0" w:tplc="3B2C8EDC">
      <w:start w:val="1"/>
      <w:numFmt w:val="bullet"/>
      <w:lvlText w:val=""/>
      <w:lvlJc w:val="left"/>
      <w:pPr>
        <w:ind w:left="720" w:hanging="360"/>
      </w:pPr>
      <w:rPr>
        <w:rFonts w:ascii="Symbol" w:hAnsi="Symbol" w:hint="default"/>
      </w:rPr>
    </w:lvl>
    <w:lvl w:ilvl="1" w:tplc="0BD650C4">
      <w:start w:val="1"/>
      <w:numFmt w:val="bullet"/>
      <w:lvlText w:val="o"/>
      <w:lvlJc w:val="left"/>
      <w:pPr>
        <w:ind w:left="1440" w:hanging="360"/>
      </w:pPr>
      <w:rPr>
        <w:rFonts w:ascii="Courier New" w:hAnsi="Courier New" w:hint="default"/>
      </w:rPr>
    </w:lvl>
    <w:lvl w:ilvl="2" w:tplc="08527ACA">
      <w:start w:val="1"/>
      <w:numFmt w:val="bullet"/>
      <w:lvlText w:val=""/>
      <w:lvlJc w:val="left"/>
      <w:pPr>
        <w:ind w:left="2160" w:hanging="360"/>
      </w:pPr>
      <w:rPr>
        <w:rFonts w:ascii="Wingdings" w:hAnsi="Wingdings" w:hint="default"/>
      </w:rPr>
    </w:lvl>
    <w:lvl w:ilvl="3" w:tplc="144C012C">
      <w:start w:val="1"/>
      <w:numFmt w:val="bullet"/>
      <w:lvlText w:val=""/>
      <w:lvlJc w:val="left"/>
      <w:pPr>
        <w:ind w:left="2880" w:hanging="360"/>
      </w:pPr>
      <w:rPr>
        <w:rFonts w:ascii="Symbol" w:hAnsi="Symbol" w:hint="default"/>
      </w:rPr>
    </w:lvl>
    <w:lvl w:ilvl="4" w:tplc="361ADBDA">
      <w:start w:val="1"/>
      <w:numFmt w:val="bullet"/>
      <w:lvlText w:val="o"/>
      <w:lvlJc w:val="left"/>
      <w:pPr>
        <w:ind w:left="3600" w:hanging="360"/>
      </w:pPr>
      <w:rPr>
        <w:rFonts w:ascii="Courier New" w:hAnsi="Courier New" w:hint="default"/>
      </w:rPr>
    </w:lvl>
    <w:lvl w:ilvl="5" w:tplc="F1C470EC">
      <w:start w:val="1"/>
      <w:numFmt w:val="bullet"/>
      <w:lvlText w:val=""/>
      <w:lvlJc w:val="left"/>
      <w:pPr>
        <w:ind w:left="4320" w:hanging="360"/>
      </w:pPr>
      <w:rPr>
        <w:rFonts w:ascii="Wingdings" w:hAnsi="Wingdings" w:hint="default"/>
      </w:rPr>
    </w:lvl>
    <w:lvl w:ilvl="6" w:tplc="A0E03A46">
      <w:start w:val="1"/>
      <w:numFmt w:val="bullet"/>
      <w:lvlText w:val=""/>
      <w:lvlJc w:val="left"/>
      <w:pPr>
        <w:ind w:left="5040" w:hanging="360"/>
      </w:pPr>
      <w:rPr>
        <w:rFonts w:ascii="Symbol" w:hAnsi="Symbol" w:hint="default"/>
      </w:rPr>
    </w:lvl>
    <w:lvl w:ilvl="7" w:tplc="F53E0CF4">
      <w:start w:val="1"/>
      <w:numFmt w:val="bullet"/>
      <w:lvlText w:val="o"/>
      <w:lvlJc w:val="left"/>
      <w:pPr>
        <w:ind w:left="5760" w:hanging="360"/>
      </w:pPr>
      <w:rPr>
        <w:rFonts w:ascii="Courier New" w:hAnsi="Courier New" w:hint="default"/>
      </w:rPr>
    </w:lvl>
    <w:lvl w:ilvl="8" w:tplc="3BB040A0">
      <w:start w:val="1"/>
      <w:numFmt w:val="bullet"/>
      <w:lvlText w:val=""/>
      <w:lvlJc w:val="left"/>
      <w:pPr>
        <w:ind w:left="6480" w:hanging="360"/>
      </w:pPr>
      <w:rPr>
        <w:rFonts w:ascii="Wingdings" w:hAnsi="Wingdings" w:hint="default"/>
      </w:rPr>
    </w:lvl>
  </w:abstractNum>
  <w:abstractNum w:abstractNumId="25" w15:restartNumberingAfterBreak="0">
    <w:nsid w:val="51F74454"/>
    <w:multiLevelType w:val="hybridMultilevel"/>
    <w:tmpl w:val="22A46FF8"/>
    <w:lvl w:ilvl="0" w:tplc="219E1C7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B04A0D"/>
    <w:multiLevelType w:val="hybridMultilevel"/>
    <w:tmpl w:val="008C6416"/>
    <w:lvl w:ilvl="0" w:tplc="C3EA994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CEB78CF"/>
    <w:multiLevelType w:val="hybridMultilevel"/>
    <w:tmpl w:val="E2C89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D93EC3"/>
    <w:multiLevelType w:val="hybridMultilevel"/>
    <w:tmpl w:val="22F0C650"/>
    <w:lvl w:ilvl="0" w:tplc="92FC42CC">
      <w:start w:val="1"/>
      <w:numFmt w:val="bullet"/>
      <w:lvlText w:val=""/>
      <w:lvlJc w:val="left"/>
      <w:pPr>
        <w:ind w:left="720" w:hanging="360"/>
      </w:pPr>
      <w:rPr>
        <w:rFonts w:ascii="Symbol" w:hAnsi="Symbol" w:hint="default"/>
      </w:rPr>
    </w:lvl>
    <w:lvl w:ilvl="1" w:tplc="F5568342">
      <w:start w:val="1"/>
      <w:numFmt w:val="bullet"/>
      <w:lvlText w:val="o"/>
      <w:lvlJc w:val="left"/>
      <w:pPr>
        <w:ind w:left="1440" w:hanging="360"/>
      </w:pPr>
      <w:rPr>
        <w:rFonts w:ascii="Courier New" w:hAnsi="Courier New" w:hint="default"/>
      </w:rPr>
    </w:lvl>
    <w:lvl w:ilvl="2" w:tplc="DE4A45D0">
      <w:start w:val="1"/>
      <w:numFmt w:val="bullet"/>
      <w:lvlText w:val=""/>
      <w:lvlJc w:val="left"/>
      <w:pPr>
        <w:ind w:left="2160" w:hanging="360"/>
      </w:pPr>
      <w:rPr>
        <w:rFonts w:ascii="Wingdings" w:hAnsi="Wingdings" w:hint="default"/>
      </w:rPr>
    </w:lvl>
    <w:lvl w:ilvl="3" w:tplc="9278B058">
      <w:start w:val="1"/>
      <w:numFmt w:val="bullet"/>
      <w:lvlText w:val=""/>
      <w:lvlJc w:val="left"/>
      <w:pPr>
        <w:ind w:left="2880" w:hanging="360"/>
      </w:pPr>
      <w:rPr>
        <w:rFonts w:ascii="Symbol" w:hAnsi="Symbol" w:hint="default"/>
      </w:rPr>
    </w:lvl>
    <w:lvl w:ilvl="4" w:tplc="9FDA0394">
      <w:start w:val="1"/>
      <w:numFmt w:val="bullet"/>
      <w:lvlText w:val="o"/>
      <w:lvlJc w:val="left"/>
      <w:pPr>
        <w:ind w:left="3600" w:hanging="360"/>
      </w:pPr>
      <w:rPr>
        <w:rFonts w:ascii="Courier New" w:hAnsi="Courier New" w:hint="default"/>
      </w:rPr>
    </w:lvl>
    <w:lvl w:ilvl="5" w:tplc="9B0E132A">
      <w:start w:val="1"/>
      <w:numFmt w:val="bullet"/>
      <w:lvlText w:val=""/>
      <w:lvlJc w:val="left"/>
      <w:pPr>
        <w:ind w:left="4320" w:hanging="360"/>
      </w:pPr>
      <w:rPr>
        <w:rFonts w:ascii="Wingdings" w:hAnsi="Wingdings" w:hint="default"/>
      </w:rPr>
    </w:lvl>
    <w:lvl w:ilvl="6" w:tplc="ABEAD7A6">
      <w:start w:val="1"/>
      <w:numFmt w:val="bullet"/>
      <w:lvlText w:val=""/>
      <w:lvlJc w:val="left"/>
      <w:pPr>
        <w:ind w:left="5040" w:hanging="360"/>
      </w:pPr>
      <w:rPr>
        <w:rFonts w:ascii="Symbol" w:hAnsi="Symbol" w:hint="default"/>
      </w:rPr>
    </w:lvl>
    <w:lvl w:ilvl="7" w:tplc="B7D28562">
      <w:start w:val="1"/>
      <w:numFmt w:val="bullet"/>
      <w:lvlText w:val="o"/>
      <w:lvlJc w:val="left"/>
      <w:pPr>
        <w:ind w:left="5760" w:hanging="360"/>
      </w:pPr>
      <w:rPr>
        <w:rFonts w:ascii="Courier New" w:hAnsi="Courier New" w:hint="default"/>
      </w:rPr>
    </w:lvl>
    <w:lvl w:ilvl="8" w:tplc="7D3E576A">
      <w:start w:val="1"/>
      <w:numFmt w:val="bullet"/>
      <w:lvlText w:val=""/>
      <w:lvlJc w:val="left"/>
      <w:pPr>
        <w:ind w:left="6480" w:hanging="360"/>
      </w:pPr>
      <w:rPr>
        <w:rFonts w:ascii="Wingdings" w:hAnsi="Wingdings" w:hint="default"/>
      </w:rPr>
    </w:lvl>
  </w:abstractNum>
  <w:abstractNum w:abstractNumId="29" w15:restartNumberingAfterBreak="0">
    <w:nsid w:val="76D063BB"/>
    <w:multiLevelType w:val="hybridMultilevel"/>
    <w:tmpl w:val="758AAB7C"/>
    <w:lvl w:ilvl="0" w:tplc="3A424202">
      <w:start w:val="1"/>
      <w:numFmt w:val="bullet"/>
      <w:lvlText w:val=""/>
      <w:lvlJc w:val="left"/>
      <w:pPr>
        <w:ind w:left="360" w:hanging="360"/>
      </w:pPr>
      <w:rPr>
        <w:rFonts w:ascii="Symbol" w:hAnsi="Symbol" w:hint="default"/>
      </w:rPr>
    </w:lvl>
    <w:lvl w:ilvl="1" w:tplc="A4388D04">
      <w:start w:val="1"/>
      <w:numFmt w:val="bullet"/>
      <w:lvlText w:val=""/>
      <w:lvlJc w:val="left"/>
      <w:pPr>
        <w:ind w:left="1080" w:hanging="360"/>
      </w:pPr>
      <w:rPr>
        <w:rFonts w:ascii="Symbol" w:hAnsi="Symbol" w:hint="default"/>
      </w:rPr>
    </w:lvl>
    <w:lvl w:ilvl="2" w:tplc="7CEE352E">
      <w:start w:val="1"/>
      <w:numFmt w:val="bullet"/>
      <w:lvlText w:val=""/>
      <w:lvlJc w:val="left"/>
      <w:pPr>
        <w:ind w:left="1800" w:hanging="360"/>
      </w:pPr>
      <w:rPr>
        <w:rFonts w:ascii="Wingdings" w:hAnsi="Wingdings" w:hint="default"/>
      </w:rPr>
    </w:lvl>
    <w:lvl w:ilvl="3" w:tplc="996AF872">
      <w:start w:val="1"/>
      <w:numFmt w:val="bullet"/>
      <w:lvlText w:val=""/>
      <w:lvlJc w:val="left"/>
      <w:pPr>
        <w:ind w:left="2520" w:hanging="360"/>
      </w:pPr>
      <w:rPr>
        <w:rFonts w:ascii="Symbol" w:hAnsi="Symbol" w:hint="default"/>
      </w:rPr>
    </w:lvl>
    <w:lvl w:ilvl="4" w:tplc="D33AFAC4">
      <w:start w:val="1"/>
      <w:numFmt w:val="bullet"/>
      <w:lvlText w:val="o"/>
      <w:lvlJc w:val="left"/>
      <w:pPr>
        <w:ind w:left="3240" w:hanging="360"/>
      </w:pPr>
      <w:rPr>
        <w:rFonts w:ascii="Courier New" w:hAnsi="Courier New" w:hint="default"/>
      </w:rPr>
    </w:lvl>
    <w:lvl w:ilvl="5" w:tplc="FA1218B8">
      <w:start w:val="1"/>
      <w:numFmt w:val="bullet"/>
      <w:lvlText w:val=""/>
      <w:lvlJc w:val="left"/>
      <w:pPr>
        <w:ind w:left="3960" w:hanging="360"/>
      </w:pPr>
      <w:rPr>
        <w:rFonts w:ascii="Wingdings" w:hAnsi="Wingdings" w:hint="default"/>
      </w:rPr>
    </w:lvl>
    <w:lvl w:ilvl="6" w:tplc="C01EAF06">
      <w:start w:val="1"/>
      <w:numFmt w:val="bullet"/>
      <w:lvlText w:val=""/>
      <w:lvlJc w:val="left"/>
      <w:pPr>
        <w:ind w:left="4680" w:hanging="360"/>
      </w:pPr>
      <w:rPr>
        <w:rFonts w:ascii="Symbol" w:hAnsi="Symbol" w:hint="default"/>
      </w:rPr>
    </w:lvl>
    <w:lvl w:ilvl="7" w:tplc="1B68B4D4">
      <w:start w:val="1"/>
      <w:numFmt w:val="bullet"/>
      <w:lvlText w:val="o"/>
      <w:lvlJc w:val="left"/>
      <w:pPr>
        <w:ind w:left="5400" w:hanging="360"/>
      </w:pPr>
      <w:rPr>
        <w:rFonts w:ascii="Courier New" w:hAnsi="Courier New" w:hint="default"/>
      </w:rPr>
    </w:lvl>
    <w:lvl w:ilvl="8" w:tplc="D27EA3FE">
      <w:start w:val="1"/>
      <w:numFmt w:val="bullet"/>
      <w:lvlText w:val=""/>
      <w:lvlJc w:val="left"/>
      <w:pPr>
        <w:ind w:left="612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3"/>
  </w:num>
  <w:num w:numId="6">
    <w:abstractNumId w:val="10"/>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3"/>
  </w:num>
  <w:num w:numId="18">
    <w:abstractNumId w:val="21"/>
  </w:num>
  <w:num w:numId="19">
    <w:abstractNumId w:val="14"/>
  </w:num>
  <w:num w:numId="20">
    <w:abstractNumId w:val="27"/>
  </w:num>
  <w:num w:numId="21">
    <w:abstractNumId w:val="29"/>
  </w:num>
  <w:num w:numId="22">
    <w:abstractNumId w:val="19"/>
  </w:num>
  <w:num w:numId="23">
    <w:abstractNumId w:val="28"/>
  </w:num>
  <w:num w:numId="24">
    <w:abstractNumId w:val="11"/>
  </w:num>
  <w:num w:numId="25">
    <w:abstractNumId w:val="17"/>
  </w:num>
  <w:num w:numId="26">
    <w:abstractNumId w:val="18"/>
  </w:num>
  <w:num w:numId="27">
    <w:abstractNumId w:val="20"/>
  </w:num>
  <w:num w:numId="28">
    <w:abstractNumId w:val="22"/>
  </w:num>
  <w:num w:numId="29">
    <w:abstractNumId w:val="26"/>
  </w:num>
  <w:num w:numId="30">
    <w:abstractNumId w:val="25"/>
  </w:num>
  <w:num w:numId="31">
    <w:abstractNumId w:val="2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AFB"/>
    <w:rsid w:val="00042F31"/>
    <w:rsid w:val="000C3A97"/>
    <w:rsid w:val="00142D68"/>
    <w:rsid w:val="001D16C9"/>
    <w:rsid w:val="00207716"/>
    <w:rsid w:val="0021488C"/>
    <w:rsid w:val="002554CD"/>
    <w:rsid w:val="00293B83"/>
    <w:rsid w:val="002B4294"/>
    <w:rsid w:val="002C1208"/>
    <w:rsid w:val="002E2B06"/>
    <w:rsid w:val="00322545"/>
    <w:rsid w:val="00333D0D"/>
    <w:rsid w:val="003805A2"/>
    <w:rsid w:val="003C0813"/>
    <w:rsid w:val="00412707"/>
    <w:rsid w:val="0041758F"/>
    <w:rsid w:val="004C049F"/>
    <w:rsid w:val="004C5E6B"/>
    <w:rsid w:val="004D4CB3"/>
    <w:rsid w:val="005000E2"/>
    <w:rsid w:val="006A3CE7"/>
    <w:rsid w:val="006B1BAC"/>
    <w:rsid w:val="006B2FE0"/>
    <w:rsid w:val="00704E79"/>
    <w:rsid w:val="00787E45"/>
    <w:rsid w:val="00906A05"/>
    <w:rsid w:val="009207F7"/>
    <w:rsid w:val="00926DBD"/>
    <w:rsid w:val="009440D0"/>
    <w:rsid w:val="009C5447"/>
    <w:rsid w:val="00A31FFD"/>
    <w:rsid w:val="00A47D36"/>
    <w:rsid w:val="00A7329C"/>
    <w:rsid w:val="00A83CC1"/>
    <w:rsid w:val="00AA35D6"/>
    <w:rsid w:val="00AC6AFB"/>
    <w:rsid w:val="00AD0562"/>
    <w:rsid w:val="00B702D4"/>
    <w:rsid w:val="00BD1DEA"/>
    <w:rsid w:val="00C14414"/>
    <w:rsid w:val="00C34C1D"/>
    <w:rsid w:val="00C6554A"/>
    <w:rsid w:val="00D425E5"/>
    <w:rsid w:val="00E10EEE"/>
    <w:rsid w:val="00E8348C"/>
    <w:rsid w:val="00E90089"/>
    <w:rsid w:val="00ED7C44"/>
    <w:rsid w:val="00EE54DB"/>
    <w:rsid w:val="00F05C6E"/>
    <w:rsid w:val="00F8681A"/>
    <w:rsid w:val="00FD3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BEF24"/>
  <w15:chartTrackingRefBased/>
  <w15:docId w15:val="{0FB03EFE-D787-43DF-8F23-29B9E4A29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B06"/>
    <w:rPr>
      <w:lang w:val="en-GB"/>
      <w14:numForm w14:val="lining"/>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AC6AFB"/>
    <w:pPr>
      <w:keepNext/>
      <w:keepLines/>
      <w:spacing w:before="240" w:after="0"/>
      <w:contextualSpacing/>
      <w:outlineLvl w:val="1"/>
    </w:pPr>
    <w:rPr>
      <w:rFonts w:asciiTheme="majorHAnsi" w:eastAsiaTheme="majorEastAsia" w:hAnsiTheme="majorHAnsi" w:cstheme="majorBidi"/>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AC6AFB"/>
    <w:rPr>
      <w:rFonts w:asciiTheme="majorHAnsi" w:eastAsiaTheme="majorEastAsia" w:hAnsiTheme="majorHAnsi" w:cstheme="majorBidi"/>
      <w:color w:val="007789" w:themeColor="accent1" w:themeShade="BF"/>
      <w:sz w:val="24"/>
      <w:lang w:val="en-GB"/>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AC6AFB"/>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AC6AFB"/>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D425E5"/>
    <w:pPr>
      <w:spacing w:before="240" w:after="0" w:line="259" w:lineRule="auto"/>
      <w:contextualSpacing w:val="0"/>
      <w:outlineLvl w:val="9"/>
    </w:pPr>
    <w:rPr>
      <w:szCs w:val="32"/>
      <w:lang w:val="en-US"/>
    </w:rPr>
  </w:style>
  <w:style w:type="paragraph" w:styleId="TOC1">
    <w:name w:val="toc 1"/>
    <w:basedOn w:val="Normal"/>
    <w:next w:val="Normal"/>
    <w:autoRedefine/>
    <w:uiPriority w:val="39"/>
    <w:unhideWhenUsed/>
    <w:rsid w:val="00D425E5"/>
    <w:pPr>
      <w:spacing w:after="100"/>
    </w:pPr>
  </w:style>
  <w:style w:type="paragraph" w:styleId="ListParagraph">
    <w:name w:val="List Paragraph"/>
    <w:basedOn w:val="Normal"/>
    <w:uiPriority w:val="34"/>
    <w:qFormat/>
    <w:rsid w:val="00A47D36"/>
    <w:pPr>
      <w:numPr>
        <w:numId w:val="30"/>
      </w:numPr>
      <w:spacing w:before="0" w:after="160" w:line="259" w:lineRule="auto"/>
      <w:ind w:left="1080"/>
      <w:contextualSpacing/>
    </w:pPr>
    <w:rPr>
      <w:lang w:val="en-US"/>
    </w:rPr>
  </w:style>
  <w:style w:type="paragraph" w:styleId="TOC2">
    <w:name w:val="toc 2"/>
    <w:basedOn w:val="Normal"/>
    <w:next w:val="Normal"/>
    <w:autoRedefine/>
    <w:uiPriority w:val="39"/>
    <w:unhideWhenUsed/>
    <w:rsid w:val="0041758F"/>
    <w:pPr>
      <w:spacing w:after="100"/>
      <w:ind w:left="220"/>
    </w:pPr>
  </w:style>
  <w:style w:type="paragraph" w:styleId="TOC3">
    <w:name w:val="toc 3"/>
    <w:basedOn w:val="Normal"/>
    <w:next w:val="Normal"/>
    <w:autoRedefine/>
    <w:uiPriority w:val="39"/>
    <w:unhideWhenUsed/>
    <w:rsid w:val="003C0813"/>
    <w:pPr>
      <w:spacing w:after="100"/>
      <w:ind w:left="440"/>
    </w:pPr>
  </w:style>
  <w:style w:type="character" w:styleId="UnresolvedMention">
    <w:name w:val="Unresolved Mention"/>
    <w:basedOn w:val="DefaultParagraphFont"/>
    <w:uiPriority w:val="99"/>
    <w:semiHidden/>
    <w:unhideWhenUsed/>
    <w:rsid w:val="00A31F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hyperlink" Target="https://www.ncei.noaa.gov/waf/okeanos-animal-guide/images/Selachii012.jpg" TargetMode="External"/><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26.jpeg"/><Relationship Id="rId47" Type="http://schemas.openxmlformats.org/officeDocument/2006/relationships/hyperlink" Target="https://www.ncei.noaa.gov/waf/okeanos-animal-guide/images/Lophiiformes037.jpg" TargetMode="External"/><Relationship Id="rId50" Type="http://schemas.openxmlformats.org/officeDocument/2006/relationships/image" Target="media/image30.jpeg"/><Relationship Id="rId55" Type="http://schemas.openxmlformats.org/officeDocument/2006/relationships/hyperlink" Target="https://oceanexplorer.noaa.gov/okeanos/explorations/ex1605/background/vents/media/champagne-hires.jpg"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19.jpg"/><Relationship Id="rId41" Type="http://schemas.openxmlformats.org/officeDocument/2006/relationships/hyperlink" Target="https://www.ncei.noaa.gov/waf/okeanos-animal-guide/images/Selachii006.jpg" TargetMode="External"/><Relationship Id="rId54" Type="http://schemas.openxmlformats.org/officeDocument/2006/relationships/image" Target="media/image33.jpe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hyperlink" Target="https://www.ncei.noaa.gov/waf/okeanos-animal-guide/images/Lithodoidea014.jpg" TargetMode="External"/><Relationship Id="rId40" Type="http://schemas.openxmlformats.org/officeDocument/2006/relationships/image" Target="media/image25.jpeg"/><Relationship Id="rId45" Type="http://schemas.openxmlformats.org/officeDocument/2006/relationships/hyperlink" Target="https://www.ncei.noaa.gov/waf/okeanos-animal-guide/images/Myxini002.jpg" TargetMode="External"/><Relationship Id="rId53" Type="http://schemas.openxmlformats.org/officeDocument/2006/relationships/image" Target="media/image32.jp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8.jpg"/><Relationship Id="rId36" Type="http://schemas.openxmlformats.org/officeDocument/2006/relationships/image" Target="media/image23.jpeg"/><Relationship Id="rId49" Type="http://schemas.openxmlformats.org/officeDocument/2006/relationships/hyperlink" Target="https://www.ncei.noaa.gov/waf/okeanos-animal-guide/images/HydrozoaCoral-like005.jpg" TargetMode="External"/><Relationship Id="rId57" Type="http://schemas.openxmlformats.org/officeDocument/2006/relationships/image" Target="media/image35.jpeg"/><Relationship Id="rId61"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hyperlink" Target="https://www.google.co.uk/imgres?imgurl=https%3A%2F%2Fwww.telegraph.co.uk%2Fcontent%2Fdam%2FTravel%2F2017%2FNovember%2Fdeep-sea-curacao.jpg%3Fimwidth%3D450&amp;imgrefurl=https%3A%2F%2Fwww.telegraph.co.uk%2Ftravel%2Factivity-and-adventure%2Fhow-to-dive-to-the-deep-sea%2F&amp;docid=rmUPnMzamuD2wM&amp;tbnid=nMcoZ7tmLlMglM%3A&amp;vet=10ahUKEwjtzrSlm6zmAhXMiVwKHaq9BzsQMwiYASg2MDY..i&amp;w=480&amp;h=319&amp;bih=655&amp;biw=1366&amp;q=submarine%20beggining%20descent&amp;ved=0ahUKEwjtzrSlm6zmAhXMiVwKHaq9BzsQMwiYASg2MDY&amp;iact=mrc&amp;uact=8" TargetMode="External"/><Relationship Id="rId31" Type="http://schemas.openxmlformats.org/officeDocument/2006/relationships/hyperlink" Target="https://www.ncei.noaa.gov/waf/okeanos-animal-guide/Cirripedia029.html" TargetMode="External"/><Relationship Id="rId44" Type="http://schemas.openxmlformats.org/officeDocument/2006/relationships/image" Target="media/image27.jpeg"/><Relationship Id="rId52" Type="http://schemas.openxmlformats.org/officeDocument/2006/relationships/hyperlink" Target="https://oceanexplorer.noaa.gov/okeanos/explorations/ex1605/logs/jul9/media/1605b29-wreck-hires.jpg" TargetMode="External"/><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uk/imgres?imgurl=http%3A%2F%2Finnerspacecenter.org%2Fwp-content%2Fuploads%2F2016%2F07%2FNaut6SharkFrArgusFB.jpg&amp;imgrefurl=https%3A%2F%2Finnerspacecenter.org%2F2017%2F01%2Fwhat-is-an-rov%2F&amp;docid=auJWlClGkwWHNM&amp;tbnid=aR1vMkNiI2hnJM%3A&amp;vet=10ahUKEwi-gdiunKzmAhWBtHEKHaiaC7YQMwiBASgkMCQ..i&amp;w=960&amp;h=539&amp;bih=655&amp;biw=1366&amp;q=ocean%20exploration&amp;ved=0ahUKEwi-gdiunKzmAhWBtHEKHaiaC7YQMwiBASgkMCQ&amp;iact=mrc&amp;uact=8" TargetMode="External"/><Relationship Id="rId27" Type="http://schemas.openxmlformats.org/officeDocument/2006/relationships/hyperlink" Target="https://oceanexplorer.noaa.gov/okeanos/explorations/ex1605/welcome.html" TargetMode="External"/><Relationship Id="rId30" Type="http://schemas.openxmlformats.org/officeDocument/2006/relationships/image" Target="media/image20.jpg"/><Relationship Id="rId35" Type="http://schemas.openxmlformats.org/officeDocument/2006/relationships/hyperlink" Target="https://www.ncei.noaa.gov/waf/okeanos-animal-guide/images/Paguroidea001.jpg" TargetMode="External"/><Relationship Id="rId43" Type="http://schemas.openxmlformats.org/officeDocument/2006/relationships/hyperlink" Target="https://www.ncei.noaa.gov/waf/okeanos-animal-guide/images/Chimaeriformes003.jpg" TargetMode="External"/><Relationship Id="rId48" Type="http://schemas.openxmlformats.org/officeDocument/2006/relationships/image" Target="media/image29.jpeg"/><Relationship Id="rId56" Type="http://schemas.openxmlformats.org/officeDocument/2006/relationships/image" Target="media/image34.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s://www.ncei.noaa.gov/waf/okeanos-animal-guide/images/Cirripedia021.jpg" TargetMode="External"/><Relationship Id="rId38" Type="http://schemas.openxmlformats.org/officeDocument/2006/relationships/image" Target="media/image24.jpeg"/><Relationship Id="rId46" Type="http://schemas.openxmlformats.org/officeDocument/2006/relationships/image" Target="media/image28.jpeg"/><Relationship Id="rId5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f\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7E60FC3-876A-4EE9-8BBA-6EE09FF95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121</TotalTime>
  <Pages>16</Pages>
  <Words>1580</Words>
  <Characters>9006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Feetham</dc:creator>
  <cp:keywords/>
  <dc:description/>
  <cp:lastModifiedBy>Alex Feetham</cp:lastModifiedBy>
  <cp:revision>29</cp:revision>
  <dcterms:created xsi:type="dcterms:W3CDTF">2020-04-03T15:07:00Z</dcterms:created>
  <dcterms:modified xsi:type="dcterms:W3CDTF">2020-04-03T17:49:00Z</dcterms:modified>
</cp:coreProperties>
</file>